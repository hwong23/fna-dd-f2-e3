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STEF@7e6d875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1.7e6d875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1.7e6d875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1.7e6d875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fb90ec6e-b202-443d-90c0-1a161dce283e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6e2d87a9-7a89-467a-83d1-78d8155d0d8a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47" w:name="referencias"/>
    <w:p>
      <w:pPr>
        <w:pStyle w:val="Ttulo1"/>
      </w:pPr>
      <w:r>
        <w:t xml:space="preserve">Referencias</w:t>
      </w:r>
    </w:p>
    <w:bookmarkStart w:id="46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46"/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7e6d8753b8ee7b7e8490000f546cd526208f038b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7e6d8753b8ee7b7e8490000f546cd526208f038b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2023-07-06T12:59:43Z</dcterms:created>
  <dcterms:modified xsi:type="dcterms:W3CDTF">2023-07-06T12:59:43Z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