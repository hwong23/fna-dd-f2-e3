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37.png" ContentType="image/png"/>
  <Override PartName="/word/media/rId45.png" ContentType="image/png"/>
  <Override PartName="/word/media/rId41.png" ContentType="image/png"/>
  <Override PartName="/word/media/rId49.svg" ContentType="image/svg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<w:body><w:p><w:pPr><w:pStyle w:val="FirstParagraph" /></w:pPr><w:r><w:t xml:space="preserve">This manuscript is a template (aka</w:t></w:r><w:r><w:t xml:space="preserve"> </w:t></w:r><w:r><w:t xml:space="preserve">“</w:t></w:r><w:r><w:t xml:space="preserve">rootstock</w:t></w:r><w:r><w:t xml:space="preserve">”</w:t></w:r><w:r><w:t xml:space="preserve">) for</w:t></w:r><w:r><w:t xml:space="preserve"> </w:t></w:r><w:hyperlink r:id="rId20"><w:r><w:rPr><w:rStyle w:val="Hipervnculo" /></w:rPr><w:t xml:space="preserve">Manubot</w:t></w:r></w:hyperlink><w:r><w:t xml:space="preserve">, a tool for writing scholarly manuscripts.</w:t></w:r><w:r><w:t xml:space="preserve"> </w:t></w:r><w:r><w:t xml:space="preserve">Use this template as a starting point for your manuscript.</w:t></w:r></w:p><w:p><w:pPr><w:pStyle w:val="Textoindependiente" /></w:pPr><w:r><w:t xml:space="preserve">The rest of this document is a full list of formatting elements/features supported by Manubot.</w:t></w:r><w:r><w:t xml:space="preserve"> </w:t></w:r><w:r><w:t xml:space="preserve">Compare the input (</w:t></w:r><w:r><w:rPr><w:rStyle w:val="VerbatimChar" /></w:rPr><w:t xml:space="preserve">.md</w:t></w:r><w:r><w:t xml:space="preserve"> </w:t></w:r><w:r><w:t xml:space="preserve">files in the</w:t></w:r><w:r><w:t xml:space="preserve"> </w:t></w:r><w:r><w:rPr><w:rStyle w:val="VerbatimChar" /></w:rPr><w:t xml:space="preserve">/content</w:t></w:r><w:r><w:t xml:space="preserve"> </w:t></w:r><w:r><w:t xml:space="preserve">directory) to the output you see below.</w:t></w:r></w:p><w:bookmarkStart w:id="24" w:name="basic-formatting" /><w:p><w:pPr><w:pStyle w:val="Ttulo2" /></w:pPr><w:r><w:t xml:space="preserve">Basic formatting</w:t></w:r></w:p><w:p><w:pPr><w:pStyle w:val="FirstParagraph" /></w:pPr><w:r><w:rPr><w:bCs /><w:b /></w:rPr><w:t xml:space="preserve">Bold</w:t></w:r><w:r><w:t xml:space="preserve"> </w:t></w:r><w:r><w:rPr><w:bCs /><w:b /></w:rPr><w:t xml:space="preserve">text</w:t></w:r></w:p><w:p><w:pPr><w:pStyle w:val="Textoindependiente" /></w:pPr><w:r><w:t xml:space="preserve">Semi-bold text</w:t></w:r></w:p><w:p><w:pPr><w:pStyle w:val="Textoindependiente" /></w:pPr><w:r><w:t xml:space="preserve">Centered text</w:t></w:r></w:p><w:p><w:pPr><w:pStyle w:val="Textoindependiente" /></w:pPr><w:r><w:t xml:space="preserve">Right-aligned text</w:t></w:r></w:p><w:p><w:pPr><w:pStyle w:val="Textoindependiente" /></w:pPr><w:r><w:rPr><w:iCs /><w:i /></w:rPr><w:t xml:space="preserve">Italic</w:t></w:r><w:r><w:t xml:space="preserve"> </w:t></w:r><w:r><w:rPr><w:iCs /><w:i /></w:rPr><w:t xml:space="preserve">text</w:t></w:r></w:p><w:p><w:pPr><w:pStyle w:val="Textoindependiente" /></w:pPr><w:r><w:t xml:space="preserve">Combined</w:t></w:r><w:r><w:t xml:space="preserve"> </w:t></w:r><w:r><w:rPr><w:iCs /><w:i /></w:rPr><w:t xml:space="preserve">italics and</w:t></w:r><w:r><w:rPr><w:iCs /><w:i /></w:rPr><w:t xml:space="preserve"> </w:t></w:r><w:r><w:rPr><w:bCs /><w:b /><w:iCs /><w:i /></w:rPr><w:t xml:space="preserve">bold</w:t></w:r></w:p><w:p><w:pPr><w:pStyle w:val="Textoindependiente" /></w:pPr><w:r><w:rPr><w:strike /></w:rPr><w:t xml:space="preserve">Strikethrough</w:t></w:r></w:p><w:p><w:pPr><w:numPr><w:ilvl w:val="0" /><w:numId w:val="1001" /></w:numPr><w:pStyle w:val="Compact" /></w:pPr><w:r><w:t xml:space="preserve">Ordered list item</w:t></w:r></w:p><w:p><w:pPr><w:numPr><w:ilvl w:val="0" /><w:numId w:val="1001" /></w:numPr><w:pStyle w:val="Compact" /></w:pPr><w:r><w:t xml:space="preserve">Ordered list item</w:t></w:r></w:p><w:p><w:pPr><w:numPr><w:ilvl w:val="1" /><w:numId w:val="1002" /></w:numPr><w:pStyle w:val="Compact" /></w:pPr><w:r><w:t xml:space="preserve">Sub-item</w:t></w:r></w:p><w:p><w:pPr><w:numPr><w:ilvl w:val="1" /><w:numId w:val="1002" /></w:numPr><w:pStyle w:val="Compact" /></w:pPr><w:r><w:t xml:space="preserve">Sub-item</w:t></w:r></w:p><w:p><w:pPr><w:numPr><w:ilvl w:val="2" /><w:numId w:val="1003" /></w:numPr><w:pStyle w:val="Compact" /></w:pPr><w:r><w:t xml:space="preserve">Sub-sub-item</w:t></w:r></w:p><w:p><w:pPr><w:numPr><w:ilvl w:val="0" /><w:numId w:val="1001" /></w:numPr><w:pStyle w:val="Compact" /></w:pPr><w:r><w:t xml:space="preserve">Ordered list item</w:t></w:r></w:p><w:p><w:pPr><w:numPr><w:ilvl w:val="1" /><w:numId w:val="1004" /></w:numPr><w:pStyle w:val="Compact" /></w:pPr><w:r><w:t xml:space="preserve">Sub-item</w:t></w:r></w:p><w:p><w:pPr><w:numPr><w:ilvl w:val="0" /><w:numId w:val="1005" /></w:numPr><w:pStyle w:val="Compact" /></w:pPr><w:r><w:t xml:space="preserve">List item</w:t></w:r></w:p><w:p><w:pPr><w:numPr><w:ilvl w:val="0" /><w:numId w:val="1005" /></w:numPr><w:pStyle w:val="Compact" /></w:pPr><w:r><w:t xml:space="preserve">List item</w:t></w:r></w:p><w:p><w:pPr><w:numPr><w:ilvl w:val="0" /><w:numId w:val="1005" /></w:numPr><w:pStyle w:val="Compact" /></w:pPr><w:r><w:t xml:space="preserve">List item</w:t></w:r></w:p><w:p><w:pPr><w:pStyle w:val="FirstParagraph" /></w:pPr><w:r><w:t xml:space="preserve">subscript: H</w:t></w:r><w:r><w:rPr><w:vertAlign w:val="subscript" /></w:rPr><w:t xml:space="preserve">2</w:t></w:r><w:r><w:t xml:space="preserve">O is a liquid</w:t></w:r></w:p><w:p><w:pPr><w:pStyle w:val="Textoindependiente" /></w:pPr><w:r><w:t xml:space="preserve">superscript: 2</w:t></w:r><w:r><w:rPr><w:vertAlign w:val="superscript" /></w:rPr><w:t xml:space="preserve">10</w:t></w:r><w:r><w:t xml:space="preserve"> </w:t></w:r><w:r><w:t xml:space="preserve">is 1024.</w:t></w:r></w:p><w:p><w:pPr><w:pStyle w:val="Textoindependiente" /></w:pPr><w:hyperlink r:id="rId21"><w:r><w:rPr><w:rStyle w:val="Hipervnculo" /></w:rPr><w:t xml:space="preserve">unicode superscripts</w:t></w:r></w:hyperlink><w:r><w:t xml:space="preserve">⁰¹²³⁴⁵⁶⁷⁸⁹</w:t></w:r></w:p><w:p><w:pPr><w:pStyle w:val="Textoindependiente" /></w:pPr><w:hyperlink r:id="rId21"><w:r><w:rPr><w:rStyle w:val="Hipervnculo" /></w:rPr><w:t xml:space="preserve">unicode subscripts</w:t></w:r></w:hyperlink><w:r><w:t xml:space="preserve">₀₁₂₃₄₅₆₇₈₉</w:t></w:r></w:p><w:p><w:pPr><w:pStyle w:val="Textoindependiente" /></w:pPr><w:r><w:t xml:space="preserve">A long paragraph of text.</w:t></w:r><w:r><w:t xml:space="preserve"> </w:t></w:r><w:r><w:t xml:space="preserve">Lorem ipsum dolor sit amet, consectetur adipiscing elit, sed do eiusmod tempor incididunt ut labore et dolore magna aliqua.</w:t></w:r><w:r><w:t xml:space="preserve"> </w:t></w:r><w:r><w:t xml:space="preserve">Ut enim ad minim veniam, quis nostrud exercitation ullamco laboris nisi ut aliquip ex ea commodo consequat.</w:t></w:r><w:r><w:t xml:space="preserve"> </w:t></w:r><w:r><w:t xml:space="preserve">Duis aute irure dolor in reprehenderit in voluptate velit esse cillum dolore eu fugiat nulla pariatur.</w:t></w:r><w:r><w:t xml:space="preserve"> </w:t></w:r><w:r><w:t xml:space="preserve">Excepteur sint occaecat cupidatat non proident, sunt in culpa qui officia deserunt mollit anim id est laborum.</w:t></w:r></w:p><w:p><w:pPr><w:pStyle w:val="Textoindependiente" /></w:pPr><w:r><w:t xml:space="preserve">Putting each sentence on its own line has numerous benefits with regard to</w:t></w:r><w:r><w:t xml:space="preserve"> </w:t></w:r><w:hyperlink r:id="rId22"><w:r><w:rPr><w:rStyle w:val="Hipervnculo" /></w:rPr><w:t xml:space="preserve">editing</w:t></w:r></w:hyperlink><w:r><w:t xml:space="preserve"> </w:t></w:r><w:r><w:t xml:space="preserve">and</w:t></w:r><w:r><w:t xml:space="preserve"> </w:t></w:r><w:hyperlink r:id="rId23"><w:r><w:rPr><w:rStyle w:val="Hipervnculo" /></w:rPr><w:t xml:space="preserve">version control</w:t></w:r></w:hyperlink><w:r><w:t xml:space="preserve">.</w:t></w:r></w:p><w:p><w:pPr><w:pStyle w:val="Textoindependiente" /></w:pPr><w:r><w:t xml:space="preserve">Line break without starting a new paragraph by putting</w:t></w:r><w:r><w:br /></w:r><w:r><w:t xml:space="preserve">two spaces at end of line.</w:t></w:r></w:p><w:bookmarkEnd w:id="24" /><w:bookmarkStart w:id="25" w:name="document-organization" /><w:p><w:pPr><w:pStyle w:val="Ttulo2" /></w:pPr><w:r><w:t xml:space="preserve">Document organization</w:t></w:r></w:p><w:p><w:pPr><w:pStyle w:val="FirstParagraph" /></w:pPr><w:r><w:t xml:space="preserve">Document section headings:</w:t></w:r></w:p><w:bookmarkEnd w:id="25" /><w:bookmarkStart w:id="93" w:name="heading-1" /><w:p><w:pPr><w:pStyle w:val="Ttulo1" /></w:pPr><w:r><w:t xml:space="preserve">Heading 1</w:t></w:r></w:p><w:bookmarkStart w:id="31" w:name="heading-2" /><w:p><w:pPr><w:pStyle w:val="Ttulo2" /></w:pPr><w:r><w:t xml:space="preserve">Heading 2</w:t></w:r></w:p><w:bookmarkStart w:id="29" w:name="heading-3" /><w:p><w:pPr><w:pStyle w:val="Ttulo3" /></w:pPr><w:r><w:t xml:space="preserve">Heading 3</w:t></w:r></w:p><w:bookmarkStart w:id="28" w:name="heading-4" /><w:p><w:pPr><w:pStyle w:val="Ttulo4" /></w:pPr><w:r><w:t xml:space="preserve">Heading 4</w:t></w:r></w:p><w:bookmarkStart w:id="27" w:name="heading-5" /><w:p><w:pPr><w:pStyle w:val="Ttulo5" /></w:pPr><w:r><w:t xml:space="preserve">Heading 5</w:t></w:r></w:p><w:bookmarkStart w:id="26" w:name="heading-6" /><w:p><w:pPr><w:pStyle w:val="Ttulo6" /></w:pPr><w:r><w:t xml:space="preserve">Heading 6</w:t></w:r></w:p><w:bookmarkEnd w:id="26" /><w:bookmarkEnd w:id="27" /><w:bookmarkEnd w:id="28" /><w:bookmarkEnd w:id="29" /><w:bookmarkStart w:id="30" w:name="X25d03c50a2f9e5f0163daf14e5781d46f347000" /><w:p><w:pPr><w:pStyle w:val="Ttulo3" /></w:pPr><w:r><w:t xml:space="preserve">A heading centered on its own printed page</w:t></w:r></w:p><w:p><w:pPr><w:pStyle w:val="FirstParagraph" /></w:pPr><w:r><w:t xml:space="preserve">Horizontal rule:</w:t></w:r></w:p><w:p><w:r><w:pict><v:rect style="width:0;height:1.5pt" o:hralign="center" o:hrstd="t" o:hr="t" /></w:pict></w:r></w:p><w:p><w:pPr><w:pStyle w:val="FirstParagraph" /></w:pPr><w:r><w:rPr><w:rStyle w:val="VerbatimChar" /></w:rPr><w:t xml:space="preserve">Heading 1</w:t></w:r><w:r><w:t xml:space="preserve">’s are recommended to be reserved for the title of the manuscript.</w:t></w:r></w:p><w:p><w:pPr><w:pStyle w:val="Textoindependiente" /></w:pPr><w:r><w:rPr><w:rStyle w:val="VerbatimChar" /></w:rPr><w:t xml:space="preserve">Heading 2</w:t></w:r><w:r><w:t xml:space="preserve">’s are recommended for broad sections such as</w:t></w:r><w:r><w:t xml:space="preserve"> </w:t></w:r><w:r><w:rPr><w:iCs /><w:i /></w:rPr><w:t xml:space="preserve">Abstract</w:t></w:r><w:r><w:t xml:space="preserve">,</w:t></w:r><w:r><w:t xml:space="preserve"> </w:t></w:r><w:r><w:rPr><w:iCs /><w:i /></w:rPr><w:t xml:space="preserve">Methods</w:t></w:r><w:r><w:t xml:space="preserve">,</w:t></w:r><w:r><w:t xml:space="preserve"> </w:t></w:r><w:r><w:rPr><w:iCs /><w:i /></w:rPr><w:t xml:space="preserve">Conclusion</w:t></w:r><w:r><w:t xml:space="preserve">, etc.</w:t></w:r></w:p><w:p><w:pPr><w:pStyle w:val="Textoindependiente" /></w:pPr><w:r><w:rPr><w:rStyle w:val="VerbatimChar" /></w:rPr><w:t xml:space="preserve">Heading 3</w:t></w:r><w:r><w:t xml:space="preserve">’s and</w:t></w:r><w:r><w:t xml:space="preserve"> </w:t></w:r><w:r><w:rPr><w:rStyle w:val="VerbatimChar" /></w:rPr><w:t xml:space="preserve">Heading 4</w:t></w:r><w:r><w:t xml:space="preserve">’s are recommended for sub-sections.</w:t></w:r></w:p><w:bookmarkEnd w:id="30" /><w:bookmarkEnd w:id="31" /><w:bookmarkStart w:id="33" w:name="links" /><w:p><w:pPr><w:pStyle w:val="Ttulo2" /></w:pPr><w:r><w:t xml:space="preserve">Links</w:t></w:r></w:p><w:p><w:pPr><w:pStyle w:val="FirstParagraph" /></w:pPr><w:r><w:t xml:space="preserve">Bare URL link:</w:t></w:r><w:r><w:t xml:space="preserve"> </w:t></w:r><w:hyperlink r:id="rId32"><w:r><w:rPr><w:rStyle w:val="Hipervnculo" /></w:rPr><w:t xml:space="preserve">https://manubot.org</w:t></w:r></w:hyperlink></w:p><w:p><w:pPr><w:pStyle w:val="Textoindependiente" /></w:pPr><w:hyperlink r:id="rId32"><w:r><w:rPr><w:rStyle w:val="Hipervnculo" /></w:rPr><w:t xml:space="preserve">Long link with lots of words and stuff and junk and bleep and blah and stuff and other stuff and more stuff yeah</w:t></w:r></w:hyperlink></w:p><w:p><w:pPr><w:pStyle w:val="Textoindependiente" /></w:pPr><w:hyperlink r:id="rId32"><w:r><w:rPr><w:rStyle w:val="Hipervnculo" /></w:rPr><w:t xml:space="preserve">Link with text</w:t></w:r></w:hyperlink></w:p><w:p><w:pPr><w:pStyle w:val="Textoindependiente" /></w:pPr><w:hyperlink r:id="rId32"><w:r><w:rPr><w:rStyle w:val="Hipervnculo" /></w:rPr><w:t xml:space="preserve">Link with hover text</w:t></w:r></w:hyperlink></w:p><w:p><w:pPr><w:pStyle w:val="Textoindependiente" /></w:pPr><w:hyperlink r:id="rId32"><w:r><w:rPr><w:rStyle w:val="Hipervnculo" /></w:rPr><w:t xml:space="preserve">Link by reference</w:t></w:r></w:hyperlink></w:p><w:bookmarkEnd w:id="33" /><w:bookmarkStart w:id="34" w:name="citations" /><w:p><w:pPr><w:pStyle w:val="Ttulo2" /></w:pPr><w:r><w:t xml:space="preserve">Citations</w:t></w:r></w:p><w:p><w:pPr><w:pStyle w:val="FirstParagraph" /></w:pPr><w:r><w:t xml:space="preserve">Citation by DOI</w:t></w:r><w:r><w:t xml:space="preserve"> </w:t></w:r><w:r><w:t xml:space="preserve">[</w:t></w:r><w:hyperlink w:anchor="ref-IhliSZDo"><w:r><w:rPr><w:rStyle w:val="Hipervnculo" /></w:rPr><w:t xml:space="preserve">1</w:t></w:r></w:hyperlink><w:r><w:t xml:space="preserve">]</w:t></w:r><w:r><w:t xml:space="preserve">.</w:t></w:r></w:p><w:p><w:pPr><w:pStyle w:val="Textoindependiente" /></w:pPr><w:r><w:t xml:space="preserve">Citation by PubMed Central ID</w:t></w:r><w:r><w:t xml:space="preserve"> </w:t></w:r><w:r><w:t xml:space="preserve">[</w:t></w:r><w:hyperlink w:anchor="ref-mSMVRkoc"><w:r><w:rPr><w:rStyle w:val="Hipervnculo" /></w:rPr><w:t xml:space="preserve">2</w:t></w:r></w:hyperlink><w:r><w:t xml:space="preserve">]</w:t></w:r><w:r><w:t xml:space="preserve">.</w:t></w:r></w:p><w:p><w:pPr><w:pStyle w:val="Textoindependiente" /></w:pPr><w:r><w:t xml:space="preserve">Citation by PubMed ID</w:t></w:r><w:r><w:t xml:space="preserve"> </w:t></w:r><w:r><w:t xml:space="preserve">[</w:t></w:r><w:hyperlink w:anchor="ref-126Wi5Us4"><w:r><w:rPr><w:rStyle w:val="Hipervnculo" /></w:rPr><w:t xml:space="preserve">3</w:t></w:r></w:hyperlink><w:r><w:t xml:space="preserve">]</w:t></w:r><w:r><w:t xml:space="preserve">.</w:t></w:r></w:p><w:p><w:pPr><w:pStyle w:val="Textoindependiente" /></w:pPr><w:r><w:t xml:space="preserve">Citation by Wikidata ID</w:t></w:r><w:r><w:t xml:space="preserve"> </w:t></w:r><w:r><w:t xml:space="preserve">[</w:t></w:r><w:hyperlink w:anchor="ref-QhC8yJ7V"><w:r><w:rPr><w:rStyle w:val="Hipervnculo" /></w:rPr><w:t xml:space="preserve">4</w:t></w:r></w:hyperlink><w:r><w:t xml:space="preserve">]</w:t></w:r><w:r><w:t xml:space="preserve">.</w:t></w:r></w:p><w:p><w:pPr><w:pStyle w:val="Textoindependiente" /></w:pPr><w:r><w:t xml:space="preserve">Citation by ISBN</w:t></w:r><w:r><w:t xml:space="preserve"> </w:t></w:r><w:r><w:t xml:space="preserve">[</w:t></w:r><w:hyperlink w:anchor="ref-zBPP9YKu"><w:r><w:rPr><w:rStyle w:val="Hipervnculo" /></w:rPr><w:t xml:space="preserve">5</w:t></w:r></w:hyperlink><w:r><w:t xml:space="preserve">]</w:t></w:r><w:r><w:t xml:space="preserve">.</w:t></w:r></w:p><w:p><w:pPr><w:pStyle w:val="Textoindependiente" /></w:pPr><w:r><w:t xml:space="preserve">Citation by URL</w:t></w:r><w:r><w:t xml:space="preserve"> </w:t></w:r><w:r><w:t xml:space="preserve">[</w:t></w:r><w:hyperlink w:anchor="ref-1GGGHdsew"><w:r><w:rPr><w:rStyle w:val="Hipervnculo" /></w:rPr><w:t xml:space="preserve">6</w:t></w:r></w:hyperlink><w:r><w:t xml:space="preserve">]</w:t></w:r><w:r><w:t xml:space="preserve">.</w:t></w:r></w:p><w:p><w:pPr><w:pStyle w:val="Textoindependiente" /></w:pPr><w:r><w:t xml:space="preserve">Citation by alias</w:t></w:r><w:r><w:t xml:space="preserve"> </w:t></w:r><w:r><w:t xml:space="preserve">[</w:t></w:r><w:hyperlink w:anchor="ref-PZMP42Ak"><w:r><w:rPr><w:rStyle w:val="Hipervnculo" /></w:rPr><w:t xml:space="preserve">7</w:t></w:r></w:hyperlink><w:r><w:t xml:space="preserve">]</w:t></w:r><w:r><w:t xml:space="preserve">.</w:t></w:r></w:p><w:p><w:pPr><w:pStyle w:val="Textoindependiente" /></w:pPr><w:r><w:t xml:space="preserve">Multiple citations can be put inside the same set of brackets</w:t></w:r><w:r><w:t xml:space="preserve"> </w:t></w:r><w:r><w:t xml:space="preserve">[</w:t></w:r><w:hyperlink w:anchor="ref-IhliSZDo"><w:r><w:rPr><w:rStyle w:val="Hipervnculo" /></w:rPr><w:t xml:space="preserve">1</w:t></w:r></w:hyperlink><w:r><w:t xml:space="preserve">,</w:t></w:r><w:hyperlink w:anchor="ref-zBPP9YKu"><w:r><w:rPr><w:rStyle w:val="Hipervnculo" /></w:rPr><w:t xml:space="preserve">5</w:t></w:r></w:hyperlink><w:r><w:t xml:space="preserve">,</w:t></w:r><w:hyperlink w:anchor="ref-PZMP42Ak"><w:r><w:rPr><w:rStyle w:val="Hipervnculo" /></w:rPr><w:t xml:space="preserve">7</w:t></w:r></w:hyperlink><w:r><w:t xml:space="preserve">]</w:t></w:r><w:r><w:t xml:space="preserve">.</w:t></w:r><w:r><w:t xml:space="preserve"> </w:t></w:r><w:r><w:t xml:space="preserve">Manubot plugins provide easier, more convenient visualization of and navigation between citations</w:t></w:r><w:r><w:t xml:space="preserve"> </w:t></w:r><w:r><w:t xml:space="preserve">[</w:t></w:r><w:hyperlink w:anchor="ref-mSMVRkoc"><w:r><w:rPr><w:rStyle w:val="Hipervnculo" /></w:rPr><w:t xml:space="preserve">2</w:t></w:r></w:hyperlink><w:r><w:t xml:space="preserve">,</w:t></w:r><w:hyperlink w:anchor="ref-126Wi5Us4"><w:r><w:rPr><w:rStyle w:val="Hipervnculo" /></w:rPr><w:t xml:space="preserve">3</w:t></w:r></w:hyperlink><w:r><w:t xml:space="preserve">,</w:t></w:r><w:hyperlink w:anchor="ref-PZMP42Ak"><w:r><w:rPr><w:rStyle w:val="Hipervnculo" /></w:rPr><w:t xml:space="preserve">7</w:t></w:r></w:hyperlink><w:r><w:t xml:space="preserve">,</w:t></w:r><w:hyperlink w:anchor="ref-YuJbg3zO"><w:r><w:rPr><w:rStyle w:val="Hipervnculo" /></w:rPr><w:t xml:space="preserve">8</w:t></w:r></w:hyperlink><w:r><w:t xml:space="preserve">]</w:t></w:r><w:r><w:t xml:space="preserve">.</w:t></w:r></w:p><w:p><w:pPr><w:pStyle w:val="Textoindependiente" /></w:pPr><w:r><w:t xml:space="preserve">Citation tags (i.e. aliases) can be defined in their own paragraphs using Markdown’s reference link syntax:</w:t></w:r></w:p><w:bookmarkEnd w:id="34" /><w:bookmarkStart w:id="35" w:name="referencing-figures-tables-equations" /><w:p><w:pPr><w:pStyle w:val="Ttulo2" /></w:pPr><w:r><w:t xml:space="preserve">Referencing figures, tables, equations</w:t></w:r></w:p><w:p><w:pPr><w:pStyle w:val="FirstParagraph" /></w:pPr><w:r><w:t xml:space="preserve">Figure</w:t></w:r><w:r><w:t xml:space="preserve"> </w:t></w:r><w:hyperlink w:anchor="fig:square-image"><w:r><w:rPr><w:rStyle w:val="Hipervnculo" /></w:rPr><w:t xml:space="preserve">1</w:t></w:r></w:hyperlink></w:p><w:p><w:pPr><w:pStyle w:val="Textoindependiente" /></w:pPr><w:r><w:t xml:space="preserve">Figure</w:t></w:r><w:r><w:t xml:space="preserve"> </w:t></w:r><w:hyperlink w:anchor="fig:wide-image"><w:r><w:rPr><w:rStyle w:val="Hipervnculo" /></w:rPr><w:t xml:space="preserve">2</w:t></w:r></w:hyperlink></w:p><w:p><w:pPr><w:pStyle w:val="Textoindependiente" /></w:pPr><w:r><w:t xml:space="preserve">Figure</w:t></w:r><w:r><w:t xml:space="preserve"> </w:t></w:r><w:hyperlink w:anchor="fig:tall-image"><w:r><w:rPr><w:rStyle w:val="Hipervnculo" /></w:rPr><w:t xml:space="preserve">3</w:t></w:r></w:hyperlink></w:p><w:p><w:pPr><w:pStyle w:val="Textoindependiente" /></w:pPr><w:r><w:t xml:space="preserve">Figure</w:t></w:r><w:r><w:t xml:space="preserve"> </w:t></w:r><w:hyperlink w:anchor="fig:vector-image"><w:r><w:rPr><w:rStyle w:val="Hipervnculo" /></w:rPr><w:t xml:space="preserve">4</w:t></w:r></w:hyperlink></w:p><w:p><w:pPr><w:pStyle w:val="Textoindependiente" /></w:pPr><w:r><w:t xml:space="preserve">Table</w:t></w:r><w:r><w:t xml:space="preserve"> </w:t></w:r><w:hyperlink w:anchor="tbl:bowling-scores"><w:r><w:rPr><w:rStyle w:val="Hipervnculo" /></w:rPr><w:t xml:space="preserve">1</w:t></w:r></w:hyperlink></w:p><w:p><w:pPr><w:pStyle w:val="Textoindependiente" /></w:pPr><w:r><w:t xml:space="preserve">Equation</w:t></w:r><w:r><w:t xml:space="preserve"> </w:t></w:r><w:hyperlink w:anchor="eq:regular-equation"><w:r><w:rPr><w:rStyle w:val="Hipervnculo" /></w:rPr><w:t xml:space="preserve">1</w:t></w:r></w:hyperlink></w:p><w:p><w:pPr><w:pStyle w:val="Textoindependiente" /></w:pPr><w:r><w:t xml:space="preserve">Equation ??</w:t></w:r></w:p><w:bookmarkEnd w:id="35" /><w:bookmarkStart w:id="36" w:name="quotes-and-code" /><w:p><w:pPr><w:pStyle w:val="Ttulo2" /></w:pPr><w:r><w:t xml:space="preserve">Quotes and code</w:t></w:r></w:p><w:p><w:pPr><w:pStyle w:val="Textodebloque" /></w:pPr><w:r><w:t xml:space="preserve">Quoted text</w:t></w:r></w:p><w:p><w:pPr><w:pStyle w:val="Textodebloque" /></w:pPr><w:r><w:t xml:space="preserve">Quoted block of text</w:t></w:r></w:p><w:p><w:pPr><w:pStyle w:val="Textodebloque" /></w:pPr><w:r><w:t xml:space="preserve">Two roads diverged in a wood, and I—</w:t></w:r><w:r><w:br /></w:r><w:r><w:t xml:space="preserve">I took the one less traveled by,</w:t></w:r><w:r><w:br /></w:r><w:r><w:t xml:space="preserve">And that has made all the difference.</w:t></w:r></w:p><w:p><w:pPr><w:pStyle w:val="FirstParagraph" /></w:pPr><w:r><w:t xml:space="preserve">Code</w:t></w:r><w:r><w:t xml:space="preserve"> </w:t></w:r><w:r><w:rPr><w:rStyle w:val="VerbatimChar" /></w:rPr><w:t xml:space="preserve">in the middle</w:t></w:r><w:r><w:t xml:space="preserve"> </w:t></w:r><w:r><w:t xml:space="preserve">of normal text, aka</w:t></w:r><w:r><w:t xml:space="preserve"> </w:t></w:r><w:r><w:rPr><w:rStyle w:val="VerbatimChar" /></w:rPr><w:t xml:space="preserve">inline code</w:t></w:r><w:r><w:t xml:space="preserve">.</w:t></w:r></w:p><w:p><w:pPr><w:pStyle w:val="Textoindependiente" /></w:pPr><w:r><w:t xml:space="preserve">Code block with Python syntax highlighting:</w:t></w:r></w:p><w:p><w:pPr><w:pStyle w:val="SourceCode" /></w:pPr><w:r><w:rPr><w:rStyle w:val="ImportTok" /></w:rPr><w:t xml:space="preserve">from</w:t></w:r><w:r><w:rPr><w:rStyle w:val="NormalTok" /></w:rPr><w:t xml:space="preserve"> manubot.cite.doi </w:t></w:r><w:r><w:rPr><w:rStyle w:val="ImportTok" /></w:rPr><w:t xml:space="preserve">import</w:t></w:r><w:r><w:rPr><w:rStyle w:val="NormalTok" /></w:rPr><w:t xml:space="preserve"> expand_short_doi</w:t></w:r><w:r><w:br /></w:r><w:r><w:br /></w:r><w:r><w:rPr><w:rStyle w:val="KeywordTok" /></w:rPr><w:t xml:space="preserve">def</w:t></w:r><w:r><w:rPr><w:rStyle w:val="NormalTok" /></w:rPr><w:t xml:space="preserve"> test_expand_short_doi():</w:t></w:r><w:r><w:br /></w:r><w:r><w:rPr><w:rStyle w:val="NormalTok" /></w:rPr><w:t xml:space="preserve">    doi </w:t></w:r><w:r><w:rPr><w:rStyle w:val="OperatorTok" /></w:rPr><w:t xml:space="preserve">=</w:t></w:r><w:r><w:rPr><w:rStyle w:val="NormalTok" /></w:rPr><w:t xml:space="preserve"> expand_short_doi(</w:t></w:r><w:r><w:rPr><w:rStyle w:val="StringTok" /></w:rPr><w:t xml:space="preserve">&quot;10/c3bp&quot;</w:t></w:r><w:r><w:rPr><w:rStyle w:val="NormalTok" /></w:rPr><w:t xml:space="preserve">)</w:t></w:r><w:r><w:br /></w:r><w:r><w:rPr><w:rStyle w:val="NormalTok" /></w:rPr><w:t xml:space="preserve">    </w:t></w:r><w:r><w:rPr><w:rStyle w:val="CommentTok" /></w:rPr><w:t xml:space="preserve"># a string too long to fit within page:</w:t></w:r><w:r><w:br /></w:r><w:r><w:rPr><w:rStyle w:val="NormalTok" /></w:rPr><w:t xml:space="preserve">    </w:t></w:r><w:r><w:rPr><w:rStyle w:val="ControlFlowTok" /></w:rPr><w:t xml:space="preserve">assert</w:t></w:r><w:r><w:rPr><w:rStyle w:val="NormalTok" /></w:rPr><w:t xml:space="preserve"> doi </w:t></w:r><w:r><w:rPr><w:rStyle w:val="OperatorTok" /></w:rPr><w:t xml:space="preserve">==</w:t></w:r><w:r><w:rPr><w:rStyle w:val="NormalTok" /></w:rPr><w:t xml:space="preserve"> </w:t></w:r><w:r><w:rPr><w:rStyle w:val="StringTok" /></w:rPr><w:t xml:space="preserve">&quot;10.25313/2524-2695-2018-3-vliyanie-enhansera-copia-i-insulyatora-gypsy-na-sintez-ernk-modifikatsii-hromatina-i-svyazyvanie-insulyatornyh-belkov-vtransfetsirovannyh-geneticheskih-konstruktsiyah&quot;</w:t></w:r></w:p><w:p><w:pPr><w:pStyle w:val="FirstParagraph" /></w:pPr><w:r><w:t xml:space="preserve">Code block with no syntax highlighting:</w:t></w:r></w:p><w:p><w:pPr><w:pStyle w:val="SourceCode" /></w:pPr><w:r><w:rPr><w:rStyle w:val="VerbatimChar" /></w:rPr><w:t xml:space="preserve">Exporting HTML manuscript</w:t></w:r><w:r><w:br /></w:r><w:r><w:rPr><w:rStyle w:val="VerbatimChar" /></w:rPr><w:t xml:space="preserve">Exporting DOCX manuscript</w:t></w:r><w:r><w:br /></w:r><w:r><w:rPr><w:rStyle w:val="VerbatimChar" /></w:rPr><w:t xml:space="preserve">Exporting PDF manuscript</w:t></w:r></w:p><w:bookmarkEnd w:id="36" /><w:bookmarkStart w:id="53" w:name="figures" /><w:p><w:pPr><w:pStyle w:val="Ttulo2" /></w:pPr><w:r><w:t xml:space="preserve">Figures</w:t></w:r></w:p><w:bookmarkStart w:id="0" w:name="fig:square-image"/><w:p><w:pPr><w:pStyle w:val="CaptionedFigure" /></w:pPr><w:bookmarkStart w:id="40" w:name="fig:square-image" /><w:r><w:drawing><wp:inline><wp:extent cx="3657600" cy="3657600" /><wp:effectExtent b="0" l="0" r="0" t="0" /><wp:docPr descr="Figure 1: A square image at actual size and with a bottom caption. Loaded from the latest version of image on GitHub." title="" id="38" name="Picture" /><a:graphic><a:graphicData uri="http://schemas.openxmlformats.org/drawingml/2006/picture"><pic:pic><pic:nvPicPr><pic:cNvPr descr="https://github.com/manubot/resources/raw/15493970f8882fce22bef829619d3fb37a613ba5/test/square.png" id="39" name="Picture" /><pic:cNvPicPr><a:picLocks noChangeArrowheads="1" noChangeAspect="1" /></pic:cNvPicPr></pic:nvPicPr><pic:blipFill><a:blip r:embed="rId37" /><a:stretch><a:fillRect /></a:stretch></pic:blipFill><pic:spPr bwMode="auto"><a:xfrm><a:off x="0" y="0" /><a:ext cx="3657600" cy="3657600" /></a:xfrm><a:prstGeom prst="rect"><a:avLst /></a:prstGeom><a:noFill /><a:ln w="9525"><a:noFill /><a:headEnd /><a:tailEnd /></a:ln></pic:spPr></pic:pic></a:graphicData></a:graphic></wp:inline></w:drawing></w:r><w:bookmarkEnd w:id="40" /></w:p><w:p><w:pPr><w:pStyle w:val="ImageCaption" /></w:pPr><w:r><w:t xml:space="preserve">Figure 1:</w:t></w:r><w:r><w:t xml:space="preserve"> </w:t></w:r><w:r><w:rPr><w:bCs /><w:b /></w:rPr><w:t xml:space="preserve">A square image at actual size and with a bottom caption.</w:t></w:r><w:r><w:t xml:space="preserve"> </w:t></w:r><w:r><w:t xml:space="preserve">Loaded from the latest version of image on GitHub.</w:t></w:r></w:p><w:bookmarkEnd w:id="0"/><w:bookmarkStart w:id="0" w:name="fig:wide-image"/><w:p><w:pPr><w:pStyle w:val="CaptionedFigure" /></w:pPr><w:bookmarkStart w:id="44" w:name="fig:wide-image" /><w:r><w:drawing><wp:inline><wp:extent cx="5600700" cy="2240280" /><wp:effectExtent b="0" l="0" r="0" t="0" /><wp:docPr descr="Figure 2: An image too wide to fit within page at full size. Loaded from a specific (hashed) version of the image on GitHub." title="" id="42" name="Picture" /><a:graphic><a:graphicData uri="http://schemas.openxmlformats.org/drawingml/2006/picture"><pic:pic><pic:nvPicPr><pic:cNvPr descr="https://github.com/manubot/resources/raw/15493970f8882fce22bef829619d3fb37a613ba5/test/wide.png" id="43" name="Picture" /><pic:cNvPicPr><a:picLocks noChangeArrowheads="1" noChangeAspect="1" /></pic:cNvPicPr></pic:nvPicPr><pic:blipFill><a:blip r:embed="rId41" /><a:stretch><a:fillRect /></a:stretch></pic:blipFill><pic:spPr bwMode="auto"><a:xfrm><a:off x="0" y="0" /><a:ext cx="5600700" cy="2240280" /></a:xfrm><a:prstGeom prst="rect"><a:avLst /></a:prstGeom><a:noFill /><a:ln w="9525"><a:noFill /><a:headEnd /><a:tailEnd /></a:ln></pic:spPr></pic:pic></a:graphicData></a:graphic></wp:inline></w:drawing></w:r><w:bookmarkEnd w:id="44" /></w:p><w:p><w:pPr><w:pStyle w:val="ImageCaption" /></w:pPr><w:r><w:t xml:space="preserve">Figure 2:</w:t></w:r><w:r><w:t xml:space="preserve"> </w:t></w:r><w:r><w:rPr><w:bCs /><w:b /></w:rPr><w:t xml:space="preserve">An image too wide to fit within page at full size.</w:t></w:r><w:r><w:t xml:space="preserve"> </w:t></w:r><w:r><w:t xml:space="preserve">Loaded from a specific (hashed) version of the image on GitHub.</w:t></w:r></w:p><w:bookmarkEnd w:id="0"/><w:bookmarkStart w:id="0" w:name="fig:tall-image"/><w:p><w:pPr><w:pStyle w:val="CaptionedFigure" /></w:pPr><w:bookmarkStart w:id="48" w:name="fig:tall-image" /><w:r><w:drawing><wp:inline><wp:extent cx="1371600" cy="2743200" /><wp:effectExtent b="0" l="0" r="0" t="0" /><wp:docPr descr="Figure 3: A tall image with a specified height. Loaded from a specific (hashed) version of the image on GitHub." title="" id="46" name="Picture" /><a:graphic><a:graphicData uri="http://schemas.openxmlformats.org/drawingml/2006/picture"><pic:pic><pic:nvPicPr><pic:cNvPr descr="https://github.com/manubot/resources/raw/15493970f8882fce22bef829619d3fb37a613ba5/test/tall.png" id="47" name="Picture" /><pic:cNvPicPr><a:picLocks noChangeArrowheads="1" noChangeAspect="1" /></pic:cNvPicPr></pic:nvPicPr><pic:blipFill><a:blip r:embed="rId45" /><a:stretch><a:fillRect /></a:stretch></pic:blipFill><pic:spPr bwMode="auto"><a:xfrm><a:off x="0" y="0" /><a:ext cx="1371600" cy="2743200" /></a:xfrm><a:prstGeom prst="rect"><a:avLst /></a:prstGeom><a:noFill /><a:ln w="9525"><a:noFill /><a:headEnd /><a:tailEnd /></a:ln></pic:spPr></pic:pic></a:graphicData></a:graphic></wp:inline></w:drawing></w:r><w:bookmarkEnd w:id="48" /></w:p><w:p><w:pPr><w:pStyle w:val="ImageCaption" /></w:pPr><w:r><w:t xml:space="preserve">Figure 3:</w:t></w:r><w:r><w:t xml:space="preserve"> </w:t></w:r><w:r><w:rPr><w:bCs /><w:b /></w:rPr><w:t xml:space="preserve">A tall image with a specified height.</w:t></w:r><w:r><w:t xml:space="preserve"> </w:t></w:r><w:r><w:t xml:space="preserve">Loaded from a specific (hashed) version of the image on GitHub.</w:t></w:r></w:p><w:bookmarkEnd w:id="0"/><w:bookmarkStart w:id="0" w:name="fig:vector-image"/><w:p><w:pPr><w:pStyle w:val="CaptionedFigure" /></w:pPr><w:bookmarkStart w:id="52" w:name="fig:vector-image" /><w:r><w:drawing><wp:inline><wp:extent cx="2286000" cy="2286000" /><wp:effectExtent b="0" l="0" r="0" t="0" /><wp:docPr descr="Figure 4: A vector .svg image loaded from GitHub. The parameter sanitize=true is necessary to properly load SVGs hosted via GitHub URLs. White background specified to serve as a backdrop for transparent sections of the image. Note that if you want to export to Word (.docx), you need to download the image and reference it locally (e.g. content/images/vector.svg) instead of using a URL." title="" id="50" name="Picture" /><a:graphic><a:graphicData uri="http://schemas.openxmlformats.org/drawingml/2006/picture"><pic:pic><pic:nvPicPr><pic:cNvPr descr="https://raw.githubusercontent.com/manubot/resources/main/test/vector.svg?sanitize=true" id="51" name="Picture" /><pic:cNvPicPr><a:picLocks noChangeArrowheads="1" noChangeAspect="1" /></pic:cNvPicPr></pic:nvPicPr><pic:blipFill><a:blip><a:extLst><a:ext uri="{28A0092B-C50C-407E-A947-70E740481C1C}"><a14:useLocalDpi xmlns:a14="http://schemas.microsoft.com/office/drawing/2010/main" val="0" /></a:ext><a:ext uri="{96DAC541-7B7A-43D3-8B79-37D633B846F1}"><asvg:svgBlip xmlns:asvg="http://schemas.microsoft.com/office/drawing/2016/SVG/main" r:embed="rId49" /></a:ext></a:extLst></a:blip><a:stretch><a:fillRect /></a:stretch></pic:blipFill><pic:spPr bwMode="auto"><a:xfrm><a:off x="0" y="0" /><a:ext cx="2286000" cy="2286000" /></a:xfrm><a:prstGeom prst="rect"><a:avLst /></a:prstGeom><a:noFill /><a:ln w="9525"><a:noFill /><a:headEnd /><a:tailEnd /></a:ln></pic:spPr></pic:pic></a:graphicData></a:graphic></wp:inline></w:drawing></w:r><w:bookmarkEnd w:id="52" /></w:p><w:p><w:pPr><w:pStyle w:val="ImageCaption" /></w:pPr><w:r><w:t xml:space="preserve">Figure 4:</w:t></w:r><w:r><w:t xml:space="preserve"> </w:t></w:r><w:r><w:rPr><w:bCs /><w:b /></w:rPr><w:t xml:space="preserve">A vector</w:t></w:r><w:r><w:rPr><w:bCs /><w:b /></w:rPr><w:t xml:space="preserve"> </w:t></w:r><w:r><w:rPr><w:rStyle w:val="VerbatimChar" /><w:bCs /><w:b /></w:rPr><w:t xml:space="preserve">.svg</w:t></w:r><w:r><w:rPr><w:bCs /><w:b /></w:rPr><w:t xml:space="preserve"> </w:t></w:r><w:r><w:rPr><w:bCs /><w:b /></w:rPr><w:t xml:space="preserve">image loaded from GitHub.</w:t></w:r><w:r><w:t xml:space="preserve"> </w:t></w:r><w:r><w:t xml:space="preserve">The parameter</w:t></w:r><w:r><w:t xml:space="preserve"> </w:t></w:r><w:r><w:rPr><w:rStyle w:val="VerbatimChar" /></w:rPr><w:t xml:space="preserve">sanitize=true</w:t></w:r><w:r><w:t xml:space="preserve"> </w:t></w:r><w:r><w:t xml:space="preserve">is necessary to properly load SVGs hosted via GitHub URLs.</w:t></w:r><w:r><w:t xml:space="preserve"> </w:t></w:r><w:r><w:t xml:space="preserve">White background specified to serve as a backdrop for transparent sections of the image.</w:t></w:r><w:r><w:t xml:space="preserve"> </w:t></w:r><w:r><w:t xml:space="preserve">Note that if you want to export to Word (</w:t></w:r><w:r><w:rPr><w:rStyle w:val="VerbatimChar" /></w:rPr><w:t xml:space="preserve">.docx</w:t></w:r><w:r><w:t xml:space="preserve">), you need to download the image and reference it locally (e.g. </w:t></w:r><w:r><w:rPr><w:rStyle w:val="VerbatimChar" /></w:rPr><w:t xml:space="preserve">content/images/vector.svg</w:t></w:r><w:r><w:t xml:space="preserve">) instead of using a URL.</w:t></w:r></w:p><w:bookmarkEnd w:id="0"/><w:bookmarkEnd w:id="53" /><w:bookmarkStart w:id="59" w:name="tables" /><w:p><w:pPr><w:pStyle w:val="Ttulo2" /></w:pPr><w:r><w:t xml:space="preserve">Tables</w:t></w:r></w:p><w:bookmarkStart w:id="0" w:name="tbl:bowling-scores"/><w:bookmarkStart w:id="54" w:name="tbl:bowling-scores" /><w:p><w:pPr><w:pStyle w:val="TableCaption" /></w:pPr><w:r><w:t xml:space="preserve">Table 1: A table with a top caption and specified relative column widths.</w:t></w:r><w:r><w:t xml:space="preserve"> </w:t></w:r></w:p><w:tbl><w:tblPr><w:tblStyle w:val="Table" /><w:tblW w:type="pct" w:w="5000" /><w:tblLook w:firstRow="1" w:lastRow="0" w:firstColumn="0" w:lastColumn="0" w:noHBand="0" w:noVBand="0" w:val="0020" /><w:tblCaption w:val="Table 1: A table with a top caption and specified relative column widths. " /></w:tblPr><w:tblGrid><w:gridCol w:w="1827" /><w:gridCol w:w="1523" /><w:gridCol w:w="1523" /><w:gridCol w:w="1523" /><w:gridCol w:w="1523" /></w:tblGrid><w:tr><w:trPr><w:tblHeader w:val="true" /></w:trPr><w:tc><w:tcPr /><w:p><w:pPr><w:pStyle w:val="Compact" /><w:jc w:val="left" /></w:pPr><w:r><w:rPr><w:iCs /><w:i /></w:rPr><w:t xml:space="preserve">Bowling Scores</w:t></w:r></w:p></w:tc><w:tc><w:tcPr /><w:p><w:pPr><w:pStyle w:val="Compact" /><w:jc w:val="center" /></w:pPr><w:r><w:t xml:space="preserve">Jane</w:t></w:r></w:p></w:tc><w:tc><w:tcPr /><w:p><w:pPr><w:pStyle w:val="Compact" /><w:jc w:val="center" /></w:pPr><w:r><w:t xml:space="preserve">John</w:t></w:r></w:p></w:tc><w:tc><w:tcPr /><w:p><w:pPr><w:pStyle w:val="Compact" /><w:jc w:val="center" /></w:pPr><w:r><w:t xml:space="preserve">Alice</w:t></w:r></w:p></w:tc><w:tc><w:tcPr /><w:p><w:pPr><w:pStyle w:val="Compact" /><w:jc w:val="center" /></w:pPr><w:r><w:t xml:space="preserve">Bob</w:t></w:r></w:p></w:tc></w:tr><w:tr><w:tc><w:tcPr /><w:p><w:pPr><w:pStyle w:val="Compact" /><w:jc w:val="left" /></w:pPr><w:r><w:t xml:space="preserve">Game 1</w:t></w:r></w:p></w:tc><w:tc><w:tcPr /><w:p><w:pPr><w:pStyle w:val="Compact" /><w:jc w:val="center" /></w:pPr><w:r><w:t xml:space="preserve">150</w:t></w:r></w:p></w:tc><w:tc><w:tcPr /><w:p><w:pPr><w:pStyle w:val="Compact" /><w:jc w:val="center" /></w:pPr><w:r><w:t xml:space="preserve">187</w:t></w:r></w:p></w:tc><w:tc><w:tcPr /><w:p><w:pPr><w:pStyle w:val="Compact" /><w:jc w:val="center" /></w:pPr><w:r><w:t xml:space="preserve">210</w:t></w:r></w:p></w:tc><w:tc><w:tcPr /><w:p><w:pPr><w:pStyle w:val="Compact" /><w:jc w:val="center" /></w:pPr><w:r><w:t xml:space="preserve">105</w:t></w:r></w:p></w:tc></w:tr><w:tr><w:tc><w:tcPr /><w:p><w:pPr><w:pStyle w:val="Compact" /><w:jc w:val="left" /></w:pPr><w:r><w:t xml:space="preserve">Game 2</w:t></w:r></w:p></w:tc><w:tc><w:tcPr /><w:p><w:pPr><w:pStyle w:val="Compact" /><w:jc w:val="center" /></w:pPr><w:r><w:t xml:space="preserve">98</w:t></w:r></w:p></w:tc><w:tc><w:tcPr /><w:p><w:pPr><w:pStyle w:val="Compact" /><w:jc w:val="center" /></w:pPr><w:r><w:t xml:space="preserve">202</w:t></w:r></w:p></w:tc><w:tc><w:tcPr /><w:p><w:pPr><w:pStyle w:val="Compact" /><w:jc w:val="center" /></w:pPr><w:r><w:t xml:space="preserve">197</w:t></w:r></w:p></w:tc><w:tc><w:tcPr /><w:p><w:pPr><w:pStyle w:val="Compact" /><w:jc w:val="center" /></w:pPr><w:r><w:t xml:space="preserve">102</w:t></w:r></w:p></w:tc></w:tr><w:tr><w:tc><w:tcPr /><w:p><w:pPr><w:pStyle w:val="Compact" /><w:jc w:val="left" /></w:pPr><w:r><w:t xml:space="preserve">Game 3</w:t></w:r></w:p></w:tc><w:tc><w:tcPr /><w:p><w:pPr><w:pStyle w:val="Compact" /><w:jc w:val="center" /></w:pPr><w:r><w:t xml:space="preserve">123</w:t></w:r></w:p></w:tc><w:tc><w:tcPr /><w:p><w:pPr><w:pStyle w:val="Compact" /><w:jc w:val="center" /></w:pPr><w:r><w:t xml:space="preserve">180</w:t></w:r></w:p></w:tc><w:tc><w:tcPr /><w:p><w:pPr><w:pStyle w:val="Compact" /><w:jc w:val="center" /></w:pPr><w:r><w:t xml:space="preserve">238</w:t></w:r></w:p></w:tc><w:tc><w:tcPr /><w:p><w:pPr><w:pStyle w:val="Compact" /><w:jc w:val="center" /></w:pPr><w:r><w:t xml:space="preserve">134</w:t></w:r></w:p></w:tc></w:tr></w:tbl><w:bookmarkEnd w:id="54" /><w:bookmarkEnd w:id="0"/><w:bookmarkStart w:id="0" w:name="tbl:constant-digits"/><w:bookmarkStart w:id="57" w:name="tbl:constant-digits" /><w:p><w:pPr><w:pStyle w:val="TableCaption" /></w:pPr><w:r><w:t xml:space="preserve">Table 2: A table too wide to fit within page.</w:t></w:r><w:r><w:t xml:space="preserve"> </w:t></w:r></w:p><w:tbl><w:tblPr><w:tblStyle w:val="Table" /><w:tblW w:type="pct" w:w="5000" /><w:tblLook w:firstRow="1" w:lastRow="0" w:firstColumn="0" w:lastColumn="0" w:noHBand="0" w:noVBand="0" w:val="0020" /><w:tblCaption w:val="Table 2: A table too wide to fit within page. " /></w:tblPr><w:tblGrid><w:gridCol w:w="405" /><w:gridCol w:w="1620" /><w:gridCol w:w="1575" /><w:gridCol w:w="1575" /><w:gridCol w:w="2745" /></w:tblGrid><w:tr><w:trPr><w:tblHeader w:val="true" /></w:trPr><w:tc><w:tcPr /><w:p><w:pPr><w:pStyle w:val="Compact" /></w:pPr></w:p></w:tc><w:tc><w:tcPr /><w:p><w:pPr><w:pStyle w:val="Compact" /><w:jc w:val="left" /></w:pPr><w:r><w:t xml:space="preserve">Digits 1-33</w:t></w:r></w:p></w:tc><w:tc><w:tcPr /><w:p><w:pPr><w:pStyle w:val="Compact" /><w:jc w:val="left" /></w:pPr><w:r><w:t xml:space="preserve">Digits 34-66</w:t></w:r></w:p></w:tc><w:tc><w:tcPr /><w:p><w:pPr><w:pStyle w:val="Compact" /><w:jc w:val="left" /></w:pPr><w:r><w:t xml:space="preserve">Digits 67-99</w:t></w:r></w:p></w:tc><w:tc><w:tcPr /><w:p><w:pPr><w:pStyle w:val="Compact" /><w:jc w:val="left" /></w:pPr><w:r><w:t xml:space="preserve">Ref.</w:t></w:r></w:p></w:tc></w:tr><w:tr><w:tc><w:tcPr /><w:p><w:pPr><w:pStyle w:val="Compact" /><w:jc w:val="left" /></w:pPr><w:r><w:t xml:space="preserve">pi</w:t></w:r></w:p></w:tc><w:tc><w:tcPr /><w:p><w:pPr><w:pStyle w:val="Compact" /><w:jc w:val="left" /></w:pPr><w:r><w:t xml:space="preserve">3.14159265358979323846264338327950</w:t></w:r></w:p></w:tc><w:tc><w:tcPr /><w:p><w:pPr><w:pStyle w:val="Compact" /><w:jc w:val="left" /></w:pPr><w:r><w:t xml:space="preserve">288419716939937510582097494459230</w:t></w:r></w:p></w:tc><w:tc><w:tcPr /><w:p><w:pPr><w:pStyle w:val="Compact" /><w:jc w:val="left" /></w:pPr><w:r><w:t xml:space="preserve">781640628620899862803482534211706</w:t></w:r></w:p></w:tc><w:tc><w:tcPr /><w:p><w:pPr><w:pStyle w:val="Compact" /><w:jc w:val="left" /></w:pPr><w:hyperlink r:id="rId55"><w:r><w:rPr><w:rStyle w:val="VerbatimChar" /></w:rPr><w:t xml:space="preserve">piday.org</w:t></w:r></w:hyperlink></w:p></w:tc></w:tr><w:tr><w:tc><w:tcPr /><w:p><w:pPr><w:pStyle w:val="Compact" /><w:jc w:val="left" /></w:pPr><w:r><w:t xml:space="preserve">e</w:t></w:r></w:p></w:tc><w:tc><w:tcPr /><w:p><w:pPr><w:pStyle w:val="Compact" /><w:jc w:val="left" /></w:pPr><w:r><w:t xml:space="preserve">2.71828182845904523536028747135266</w:t></w:r></w:p></w:tc><w:tc><w:tcPr /><w:p><w:pPr><w:pStyle w:val="Compact" /><w:jc w:val="left" /></w:pPr><w:r><w:t xml:space="preserve">249775724709369995957496696762772</w:t></w:r></w:p></w:tc><w:tc><w:tcPr /><w:p><w:pPr><w:pStyle w:val="Compact" /><w:jc w:val="left" /></w:pPr><w:r><w:t xml:space="preserve">407663035354759457138217852516642</w:t></w:r></w:p></w:tc><w:tc><w:tcPr /><w:p><w:pPr><w:pStyle w:val="Compact" /><w:jc w:val="left" /></w:pPr><w:hyperlink r:id="rId56"><w:r><w:rPr><w:rStyle w:val="VerbatimChar" /></w:rPr><w:t xml:space="preserve">nasa.gov</w:t></w:r></w:hyperlink></w:p></w:tc></w:tr></w:tbl><w:bookmarkEnd w:id="57" /><w:bookmarkEnd w:id="0"/><w:bookmarkStart w:id="0" w:name="tbl:58817a29-1398-4bdf-b0ce-878b11747702"/><w:bookmarkStart w:id="58" w:name="tbl:" /><w:p><w:pPr><w:pStyle w:val="TableCaption" /></w:pPr><w:r><w:t xml:space="preserve">Table 3: A table with merged cells using the</w:t></w:r><w:r><w:t xml:space="preserve"> </w:t></w:r><w:r><w:rPr><w:rStyle w:val="VerbatimChar" /></w:rPr><w:t xml:space="preserve">attributes</w:t></w:r><w:r><w:t xml:space="preserve"> </w:t></w:r><w:r><w:t xml:space="preserve">plugin.</w:t></w:r><w:r><w:t xml:space="preserve"> </w:t></w:r></w:p><w:tbl><w:tblPr><w:tblStyle w:val="Table" /><w:tblW w:type="auto" w:w="0" /><w:tblLook w:firstRow="1" w:lastRow="0" w:firstColumn="0" w:lastColumn="0" w:noHBand="0" w:noVBand="0" w:val="0020" /><w:tblCaption w:val="Table 3: A table with merged cells using the attributes plugin. " /></w:tblPr><w:tblGrid><w:gridCol w:w="2640" /><w:gridCol w:w="2640" /><w:gridCol w:w="2640" /></w:tblGrid><w:tr><w:trPr><w:tblHeader w:val="true" /></w:trPr><w:tc><w:tcPr /><w:p><w:pPr><w:pStyle w:val="Compact" /></w:pPr></w:p></w:tc><w:tc><w:tcPr /><w:p><w:pPr><w:pStyle w:val="Compact" /><w:jc w:val="center" /></w:pPr><w:r><w:rPr><w:bCs /><w:b /></w:rPr><w:t xml:space="preserve">Colors</w:t></w:r><w:r><w:t xml:space="preserve"> </w:t></w:r></w:p></w:tc><w:tc><w:tcPr /><w:p><w:pPr><w:pStyle w:val="Compact" /></w:pPr></w:p></w:tc></w:tr><w:tr><w:tc><w:tcPr /><w:p><w:pPr><w:pStyle w:val="Compact" /><w:jc w:val="center" /></w:pPr><w:r><w:rPr><w:bCs /><w:b /></w:rPr><w:t xml:space="preserve">Size</w:t></w:r></w:p></w:tc><w:tc><w:tcPr /><w:p><w:pPr><w:pStyle w:val="Compact" /><w:jc w:val="center" /></w:pPr><w:r><w:rPr><w:bCs /><w:b /></w:rPr><w:t xml:space="preserve">Text Color</w:t></w:r></w:p></w:tc><w:tc><w:tcPr /><w:p><w:pPr><w:pStyle w:val="Compact" /><w:jc w:val="center" /></w:pPr><w:r><w:rPr><w:bCs /><w:b /></w:rPr><w:t xml:space="preserve">Background Color</w:t></w:r></w:p></w:tc></w:tr><w:tr><w:tc><w:tcPr /><w:p><w:pPr><w:pStyle w:val="Compact" /><w:jc w:val="center" /></w:pPr><w:r><w:t xml:space="preserve">big</w:t></w:r></w:p></w:tc><w:tc><w:tcPr /><w:p><w:pPr><w:pStyle w:val="Compact" /><w:jc w:val="center" /></w:pPr><w:r><w:t xml:space="preserve">blue</w:t></w:r></w:p></w:tc><w:tc><w:tcPr /><w:p><w:pPr><w:pStyle w:val="Compact" /><w:jc w:val="center" /></w:pPr><w:r><w:t xml:space="preserve">orange</w:t></w:r></w:p></w:tc></w:tr><w:tr><w:tc><w:tcPr /><w:p><w:pPr><w:pStyle w:val="Compact" /><w:jc w:val="center" /></w:pPr><w:r><w:t xml:space="preserve">small</w:t></w:r></w:p></w:tc><w:tc><w:tcPr /><w:p><w:pPr><w:pStyle w:val="Compact" /><w:jc w:val="center" /></w:pPr><w:r><w:t xml:space="preserve">black</w:t></w:r></w:p></w:tc><w:tc><w:tcPr /><w:p><w:pPr><w:pStyle w:val="Compact" /><w:jc w:val="center" /></w:pPr><w:r><w:t xml:space="preserve">white</w:t></w:r></w:p></w:tc></w:tr></w:tbl><w:bookmarkEnd w:id="58" /><w:bookmarkEnd w:id="0"/><w:bookmarkEnd w:id="59" /><w:bookmarkStart w:id="60" w:name="equations" /><w:p><w:pPr><w:pStyle w:val="Ttulo2" /></w:pPr><w:r><w:t xml:space="preserve">Equations</w:t></w:r></w:p><w:p><w:pPr><w:pStyle w:val="FirstParagraph" /></w:pPr><w:r><w:t xml:space="preserve">A LaTeX equation:</w:t></w:r></w:p><w:p><w:pPr><w:pStyle w:val="Textoindependiente" /></w:pPr><w:bookmarkStart w:id="0" w:name="eq:regular-equation"/><w:r><w:t></w:p><w:p><w:pPr><w:pStyle w:val="Textoindependiente" /></w:pPr><m:oMathPara><m:oMathParaPr><m:jc m:val="center" /></m:oMathParaPr><m:oMath><m:nary><m:naryPr><m:chr m:val="∫" /><m:limLoc m:val="subSup" /><m:subHide m:val="0" /><m:supHide m:val="0" /></m:naryPr><m:sub><m:r><m:t>0</m:t></m:r></m:sub><m:sup><m:r><m:rPr><m:sty m:val="p" /></m:rPr><m:t>∞</m:t></m:r></m:sup><m:e><m:sSup><m:e><m:r><m:t>e</m:t></m:r></m:e><m:sup><m:r><m:rPr><m:sty m:val="p" /></m:rPr><m:t>−</m:t></m:r><m:sSup><m:e><m:r><m:t>x</m:t></m:r></m:e><m:sup><m:r><m:t>2</m:t></m:r></m:sup></m:sSup></m:sup></m:sSup></m:e></m:nary><m:r><m:t>d</m:t></m:r><m:r><m:t>x</m:t></m:r><m:r><m:rPr><m:sty m:val="p" /></m:rPr><m:t>=</m:t></m:r><m:f><m:fPr><m:type m:val="bar" /></m:fPr><m:num><m:rad><m:radPr><m:degHide m:val="1" /></m:radPr><m:deg /><m:e><m:r><m:t>π</m:t></m:r></m:e></m:rad></m:num><m:den><m:r><m:t>2</m:t></m:r></m:den></m:f><m:r><m:t>  </m:t></m:r><m:d><m:dPr><m:begChr m:val="(" /><m:endChr m:val=")" /><m:sepChr m:val="" /><m:grow /></m:dPr><m:e><m:r><m:t>1</m:t></m:r></m:e></m:d></m:oMath></m:oMathPara></w:p><w:p><w:pPr><w:pStyle w:val="FirstParagraph" /></w:pPr></w:t></w:r><w:bookmarkEnd w:id="0"/></w:p><w:p><w:pPr><w:pStyle w:val="Textoindependiente" /></w:pPr><w:r><w:t xml:space="preserve">An equation too long to fit within page:</w:t></w:r></w:p><w:p><w:pPr><w:pStyle w:val="Textoindependiente" /></w:pPr><w:r><w:t xml:space="preserve">$ = a + b + c + d + e + f + g + h + i + j + k + l + m + n + o + p + q + r + s + t + u + v + w + x + y + z + 1 + 2 + 3 + 4 + 5 + 6 + 7 + 8 + 9$$ {#eq:long-equation}</w:t></w:r></w:p><w:bookmarkEnd w:id="60" /><w:bookmarkStart w:id="92" w:name="special" /><w:p><w:pPr><w:pStyle w:val="Ttulo2" /></w:pPr><w:r><w:t xml:space="preserve">Special</w:t></w:r></w:p><w:p><w:pPr><w:pStyle w:val="FirstParagraph" /></w:pPr><w:r><w:t xml:space="preserve"> </w:t></w:r><w:r><w:t xml:space="preserve">WARNING</w:t></w:r><w:r><w:t xml:space="preserve"> </w:t></w:r><w:r><w:rPr><w:iCs /><w:i /></w:rPr><w:t xml:space="preserve">The following features are only supported and intended for</w:t></w:r><w:r><w:rPr><w:iCs /><w:i /></w:rPr><w:t xml:space="preserve"> </w:t></w:r><w:r><w:rPr><w:rStyle w:val="VerbatimChar" /><w:iCs /><w:i /></w:rPr><w:t xml:space="preserve">.html</w:t></w:r><w:r><w:rPr><w:iCs /><w:i /></w:rPr><w:t xml:space="preserve"> </w:t></w:r><w:r><w:rPr><w:iCs /><w:i /></w:rPr><w:t xml:space="preserve">and</w:t></w:r><w:r><w:rPr><w:iCs /><w:i /></w:rPr><w:t xml:space="preserve"> </w:t></w:r><w:r><w:rPr><w:rStyle w:val="VerbatimChar" /><w:iCs /><w:i /></w:rPr><w:t xml:space="preserve">.pdf</w:t></w:r><w:r><w:rPr><w:iCs /><w:i /></w:rPr><w:t xml:space="preserve"> </w:t></w:r><w:r><w:rPr><w:iCs /><w:i /></w:rPr><w:t xml:space="preserve">exports.</w:t></w:r><w:r><w:t xml:space="preserve"> </w:t></w:r><w:r><w:rPr><w:iCs /><w:i /></w:rPr><w:t xml:space="preserve">Journals are not likely to support them, and they may not display correctly when converted to other formats such as</w:t></w:r><w:r><w:rPr><w:iCs /><w:i /></w:rPr><w:t xml:space="preserve"> </w:t></w:r><w:r><w:rPr><w:rStyle w:val="VerbatimChar" /><w:iCs /><w:i /></w:rPr><w:t xml:space="preserve">.docx</w:t></w:r><w:r><w:rPr><w:iCs /><w:i /></w:rPr><w:t xml:space="preserve">.</w:t></w:r></w:p><w:p><w:pPr><w:pStyle w:val="Textoindependiente" /></w:pPr><w:hyperlink r:id="rId32"><w:r><w:rPr><w:rStyle w:val="Hipervnculo" /></w:rPr><w:t xml:space="preserve">Link styled as a button</w:t></w:r></w:hyperlink></w:p><w:p><w:pPr><w:pStyle w:val="Textoindependiente" /></w:pPr><w:r><w:t xml:space="preserve">Adding arbitrary HTML attributes to an element using Pandoc’s attribute syntax:</w:t></w:r></w:p><w:bookmarkStart w:id="61" w:name="some_id_1" /><w:p><w:pPr><w:pStyle w:val="Textoindependiente" /></w:pPr><w:r><w:t xml:space="preserve">Manubot Manubot Manubot Manubot Manubot.</w:t></w:r><w:r><w:t xml:space="preserve"> </w:t></w:r><w:r><w:t xml:space="preserve">Manubot Manubot Manubot Manubot.</w:t></w:r><w:r><w:t xml:space="preserve"> </w:t></w:r><w:r><w:t xml:space="preserve">Manubot Manubot Manubot.</w:t></w:r><w:r><w:t xml:space="preserve"> </w:t></w:r><w:r><w:t xml:space="preserve">Manubot Manubot.</w:t></w:r><w:r><w:t xml:space="preserve"> </w:t></w:r><w:r><w:t xml:space="preserve">Manubot.</w:t></w:r></w:p><w:bookmarkEnd w:id="61" /><w:p><w:pPr><w:pStyle w:val="Textoindependiente" /></w:pPr><w:r><w:t xml:space="preserve">Adding arbitrary HTML attributes to an element with the Manubot</w:t></w:r><w:r><w:t xml:space="preserve"> </w:t></w:r><w:r><w:rPr><w:rStyle w:val="VerbatimChar" /></w:rPr><w:t xml:space="preserve">attributes</w:t></w:r><w:r><w:t xml:space="preserve"> </w:t></w:r><w:r><w:t xml:space="preserve">plugin (more flexible than Pandoc’s method in terms of which elements you can add attributes to):</w:t></w:r></w:p><w:p><w:pPr><w:pStyle w:val="Textoindependiente" /></w:pPr><w:r><w:t xml:space="preserve">Manubot Manubot Manubot Manubot Manubot.</w:t></w:r><w:r><w:t xml:space="preserve"> </w:t></w:r><w:r><w:t xml:space="preserve">Manubot Manubot Manubot Manubot.</w:t></w:r><w:r><w:t xml:space="preserve"> </w:t></w:r><w:r><w:t xml:space="preserve">Manubot Manubot Manubot.</w:t></w:r><w:r><w:t xml:space="preserve"> </w:t></w:r><w:r><w:t xml:space="preserve">Manubot Manubot.</w:t></w:r><w:r><w:t xml:space="preserve"> </w:t></w:r><w:r><w:t xml:space="preserve">Manubot.</w:t></w:r><w:r><w:t xml:space="preserve"> </w:t></w:r></w:p><w:p><w:pPr><w:pStyle w:val="Textoindependiente" /></w:pPr><w:r><w:t xml:space="preserve">Available background colors for text, images, code, banners, etc:</w:t></w:r></w:p><w:p><w:pPr><w:pStyle w:val="Textoindependiente" /></w:pPr><w:r><w:rPr><w:rStyle w:val="VerbatimChar" /></w:rPr><w:t xml:space="preserve">white</w:t></w:r><w:r><w:t xml:space="preserve"> </w:t></w:r><w:r><w:rPr><w:rStyle w:val="VerbatimChar" /></w:rPr><w:t xml:space="preserve">lightgrey</w:t></w:r><w:r><w:t xml:space="preserve"> </w:t></w:r><w:r><w:rPr><w:rStyle w:val="VerbatimChar" /></w:rPr><w:t xml:space="preserve">grey</w:t></w:r><w:r><w:t xml:space="preserve"> </w:t></w:r><w:r><w:rPr><w:rStyle w:val="VerbatimChar" /></w:rPr><w:t xml:space="preserve">darkgrey</w:t></w:r><w:r><w:t xml:space="preserve"> </w:t></w:r><w:r><w:rPr><w:rStyle w:val="VerbatimChar" /></w:rPr><w:t xml:space="preserve">black</w:t></w:r><w:r><w:t xml:space="preserve"> </w:t></w:r><w:r><w:rPr><w:rStyle w:val="VerbatimChar" /></w:rPr><w:t xml:space="preserve">lightred</w:t></w:r><w:r><w:t xml:space="preserve"> </w:t></w:r><w:r><w:rPr><w:rStyle w:val="VerbatimChar" /></w:rPr><w:t xml:space="preserve">lightyellow</w:t></w:r><w:r><w:t xml:space="preserve"> </w:t></w:r><w:r><w:rPr><w:rStyle w:val="VerbatimChar" /></w:rPr><w:t xml:space="preserve">lightgreen</w:t></w:r><w:r><w:t xml:space="preserve"> </w:t></w:r><w:r><w:rPr><w:rStyle w:val="VerbatimChar" /></w:rPr><w:t xml:space="preserve">lightblue</w:t></w:r><w:r><w:t xml:space="preserve"> </w:t></w:r><w:r><w:rPr><w:rStyle w:val="VerbatimChar" /></w:rPr><w:t xml:space="preserve">lightpurple</w:t></w:r><w:r><w:t xml:space="preserve"> </w:t></w:r><w:r><w:rPr><w:rStyle w:val="VerbatimChar" /></w:rPr><w:t xml:space="preserve">red</w:t></w:r><w:r><w:t xml:space="preserve"> </w:t></w:r><w:r><w:rPr><w:rStyle w:val="VerbatimChar" /></w:rPr><w:t xml:space="preserve">orange</w:t></w:r><w:r><w:t xml:space="preserve"> </w:t></w:r><w:r><w:rPr><w:rStyle w:val="VerbatimChar" /></w:rPr><w:t xml:space="preserve">yellow</w:t></w:r><w:r><w:t xml:space="preserve"> </w:t></w:r><w:r><w:rPr><w:rStyle w:val="VerbatimChar" /></w:rPr><w:t xml:space="preserve">green</w:t></w:r><w:r><w:t xml:space="preserve"> </w:t></w:r><w:r><w:rPr><w:rStyle w:val="VerbatimChar" /></w:rPr><w:t xml:space="preserve">blue</w:t></w:r><w:r><w:t xml:space="preserve"> </w:t></w:r><w:r><w:rPr><w:rStyle w:val="VerbatimChar" /></w:rPr><w:t xml:space="preserve">purple</w:t></w:r></w:p><w:p><w:pPr><w:pStyle w:val="Textoindependiente" /></w:pPr><w:r><w:t xml:space="preserve">Using the</w:t></w:r><w:r><w:t xml:space="preserve"> </w:t></w:r><w:hyperlink r:id="rId62"><w:r><w:rPr><w:rStyle w:val="Hipervnculo" /></w:rPr><w:t xml:space="preserve">Font Awesome</w:t></w:r></w:hyperlink><w:r><w:t xml:space="preserve"> </w:t></w:r><w:r><w:t xml:space="preserve">icon set:</w:t></w:r></w:p><w:p><w:pPr><w:pStyle w:val="Textoindependiente" /></w:pPr></w:p><w:p><w:pPr><w:pStyle w:val="Textoindependiente" /></w:pPr><w:r><w:t xml:space="preserve"> </w:t></w:r><w:r><w:t xml:space="preserve"> </w:t></w:r><w:r><w:t xml:space="preserve"> </w:t></w:r><w:r><w:t xml:space="preserve"> </w:t></w:r><w:r><w:t xml:space="preserve"> </w:t></w:r></w:p><w:p><w:pPr><w:pStyle w:val="Textoindependiente" /></w:pPr><w:r><w:t xml:space="preserve"> </w:t></w:r><w:r><w:rPr><w:bCs /><w:b /></w:rPr><w:t xml:space="preserve">Light Grey Banner</w:t></w:r><w:r><w:t xml:space="preserve"> </w:t></w:r><w:r><w:t xml:space="preserve">useful for</w:t></w:r><w:r><w:t xml:space="preserve"> </w:t></w:r><w:r><w:rPr><w:iCs /><w:i /></w:rPr><w:t xml:space="preserve">general information</w:t></w:r><w:r><w:t xml:space="preserve"> </w:t></w:r><w:r><w:t xml:space="preserve">-</w:t></w:r><w:r><w:t xml:space="preserve"> </w:t></w:r><w:hyperlink r:id="rId20"><w:r><w:rPr><w:rStyle w:val="Hipervnculo" /></w:rPr><w:t xml:space="preserve">manubot.org</w:t></w:r></w:hyperlink></w:p><w:p><w:pPr><w:pStyle w:val="Textoindependiente" /></w:pPr><w:r><w:t xml:space="preserve"> </w:t></w:r><w:r><w:rPr><w:bCs /><w:b /></w:rPr><w:t xml:space="preserve">Blue Banner</w:t></w:r><w:r><w:t xml:space="preserve"> </w:t></w:r><w:r><w:t xml:space="preserve">useful for</w:t></w:r><w:r><w:t xml:space="preserve"> </w:t></w:r><w:r><w:rPr><w:iCs /><w:i /></w:rPr><w:t xml:space="preserve">important information</w:t></w:r><w:r><w:t xml:space="preserve"> </w:t></w:r><w:r><w:t xml:space="preserve">-</w:t></w:r><w:r><w:t xml:space="preserve"> </w:t></w:r><w:hyperlink r:id="rId20"><w:r><w:rPr><w:rStyle w:val="Hipervnculo" /></w:rPr><w:t xml:space="preserve">manubot.org</w:t></w:r></w:hyperlink></w:p><w:p><w:pPr><w:pStyle w:val="Textoindependiente" /></w:pPr><w:r><w:t xml:space="preserve"> </w:t></w:r><w:r><w:rPr><w:bCs /><w:b /></w:rPr><w:t xml:space="preserve">Light Red Banner</w:t></w:r><w:r><w:t xml:space="preserve"> </w:t></w:r><w:r><w:t xml:space="preserve">useful for</w:t></w:r><w:r><w:t xml:space="preserve"> </w:t></w:r><w:r><w:rPr><w:iCs /><w:i /></w:rPr><w:t xml:space="preserve">warnings</w:t></w:r><w:r><w:t xml:space="preserve"> </w:t></w:r><w:r><w:t xml:space="preserve">-</w:t></w:r><w:r><w:t xml:space="preserve"> </w:t></w:r><w:hyperlink r:id="rId20"><w:r><w:rPr><w:rStyle w:val="Hipervnculo" /></w:rPr><w:t xml:space="preserve">manubot.org</w:t></w:r></w:hyperlink></w:p><w:bookmarkStart w:id="91" w:name="refs" /><w:bookmarkStart w:id="67" w:name="ref-IhliSZDo" /><w:p><w:pPr><w:pStyle w:val="Bibliography" /></w:pPr><w:r><w:t xml:space="preserve">1.</w:t></w:r><w:r><w:t xml:space="preserve"> </w:t></w:r><w:r><w:t xml:space="preserve">	</w:t></w:r><w:r><w:rPr><w:bCs /><w:b /></w:rPr><w:t xml:space="preserve">Sci-Hub provides access to nearly all scholarly literature</w:t></w:r><w:r><w:t xml:space="preserve"> </w:t></w:r><w:r><w:t xml:space="preserve">Daniel S Himmelstein, Ariel Rodriguez Romero, Jacob G Levernier, Thomas Anthony Munro, Stephen Reid McLaughlin, Bastian Greshake Tzovaras, Casey S Greene</w:t></w:r><w:r><w:t xml:space="preserve"> </w:t></w:r><w:r><w:rPr><w:iCs /><w:i /></w:rPr><w:t xml:space="preserve">eLife</w:t></w:r><w:r><w:t xml:space="preserve"> </w:t></w:r><w:r><w:t xml:space="preserve">(2018-03-01)</w:t></w:r><w:r><w:t xml:space="preserve"> </w:t></w:r><w:hyperlink r:id="rId63"><w:r><w:rPr><w:rStyle w:val="Hipervnculo" /></w:rPr><w:t xml:space="preserve">https://doi.org/ckcj</w:t></w:r></w:hyperlink><w:r><w:t xml:space="preserve"> </w:t></w:r><w:r><w:t xml:space="preserve">DOI:</w:t></w:r><w:r><w:t xml:space="preserve"> </w:t></w:r><w:hyperlink r:id="rId64"><w:r><w:rPr><w:rStyle w:val="Hipervnculo" /></w:rPr><w:t xml:space="preserve">10.7554/elife.32822</w:t></w:r></w:hyperlink><w:r><w:t xml:space="preserve"> </w:t></w:r><w:r><w:t xml:space="preserve">· PMID:</w:t></w:r><w:r><w:t xml:space="preserve"> </w:t></w:r><w:hyperlink r:id="rId65"><w:r><w:rPr><w:rStyle w:val="Hipervnculo" /></w:rPr><w:t xml:space="preserve">29424689</w:t></w:r></w:hyperlink><w:r><w:t xml:space="preserve"> </w:t></w:r><w:r><w:t xml:space="preserve">· PMCID:</w:t></w:r><w:r><w:t xml:space="preserve"> </w:t></w:r><w:hyperlink r:id="rId66"><w:r><w:rPr><w:rStyle w:val="Hipervnculo" /></w:rPr><w:t xml:space="preserve">PMC5832410</w:t></w:r></w:hyperlink></w:p><w:bookmarkEnd w:id="67" /><w:bookmarkStart w:id="72" w:name="ref-mSMVRkoc" /><w:p><w:pPr><w:pStyle w:val="Bibliography" /></w:pPr><w:r><w:t xml:space="preserve">2.</w:t></w:r><w:r><w:t xml:space="preserve"> </w:t></w:r><w:r><w:t xml:space="preserve">	</w:t></w:r><w:r><w:rPr><w:bCs /><w:b /></w:rPr><w:t xml:space="preserve">Reproducibility of computational workflows is automated using continuous analysis</w:t></w:r><w:r><w:t xml:space="preserve"> </w:t></w:r><w:r><w:t xml:space="preserve">Brett K Beaulieu-Jones, Casey S Greene</w:t></w:r><w:r><w:t xml:space="preserve"> </w:t></w:r><w:r><w:rPr><w:iCs /><w:i /></w:rPr><w:t xml:space="preserve">Nature biotechnology</w:t></w:r><w:r><w:t xml:space="preserve"> </w:t></w:r><w:r><w:t xml:space="preserve">(2017-04)</w:t></w:r><w:r><w:t xml:space="preserve"> </w:t></w:r><w:hyperlink r:id="rId68"><w:r><w:rPr><w:rStyle w:val="Hipervnculo" /></w:rPr><w:t xml:space="preserve">https://www.ncbi.nlm.nih.gov/pmc/articles/PMC6103790/</w:t></w:r></w:hyperlink><w:r><w:t xml:space="preserve"> </w:t></w:r><w:r><w:t xml:space="preserve">DOI:</w:t></w:r><w:r><w:t xml:space="preserve"> </w:t></w:r><w:hyperlink r:id="rId69"><w:r><w:rPr><w:rStyle w:val="Hipervnculo" /></w:rPr><w:t xml:space="preserve">10.1038/nbt.3780</w:t></w:r></w:hyperlink><w:r><w:t xml:space="preserve"> </w:t></w:r><w:r><w:t xml:space="preserve">· PMID:</w:t></w:r><w:r><w:t xml:space="preserve"> </w:t></w:r><w:hyperlink r:id="rId70"><w:r><w:rPr><w:rStyle w:val="Hipervnculo" /></w:rPr><w:t xml:space="preserve">28288103</w:t></w:r></w:hyperlink><w:r><w:t xml:space="preserve"> </w:t></w:r><w:r><w:t xml:space="preserve">· PMCID:</w:t></w:r><w:r><w:t xml:space="preserve"> </w:t></w:r><w:hyperlink r:id="rId71"><w:r><w:rPr><w:rStyle w:val="Hipervnculo" /></w:rPr><w:t xml:space="preserve">PMC6103790</w:t></w:r></w:hyperlink></w:p><w:bookmarkEnd w:id="72" /><w:bookmarkStart w:id="75" w:name="ref-126Wi5Us4" /><w:p><w:pPr><w:pStyle w:val="Bibliography" /></w:pPr><w:r><w:t xml:space="preserve">3.</w:t></w:r><w:r><w:t xml:space="preserve"> </w:t></w:r><w:r><w:t xml:space="preserve">	</w:t></w:r><w:r><w:rPr><w:bCs /><w:b /></w:rPr><w:t xml:space="preserve">Bitcoin for the biological literature.</w:t></w:r><w:r><w:t xml:space="preserve"> </w:t></w:r><w:r><w:t xml:space="preserve">Douglas Heaven</w:t></w:r><w:r><w:t xml:space="preserve"> </w:t></w:r><w:r><w:rPr><w:iCs /><w:i /></w:rPr><w:t xml:space="preserve">Nature</w:t></w:r><w:r><w:t xml:space="preserve"> </w:t></w:r><w:r><w:t xml:space="preserve">(2019-02)</w:t></w:r><w:r><w:t xml:space="preserve"> </w:t></w:r><w:hyperlink r:id="rId73"><w:r><w:rPr><w:rStyle w:val="Hipervnculo" /></w:rPr><w:t xml:space="preserve">https://www.ncbi.nlm.nih.gov/pubmed/30718888</w:t></w:r></w:hyperlink><w:r><w:t xml:space="preserve"> </w:t></w:r><w:r><w:t xml:space="preserve">DOI:</w:t></w:r><w:r><w:t xml:space="preserve"> </w:t></w:r><w:hyperlink r:id="rId74"><w:r><w:rPr><w:rStyle w:val="Hipervnculo" /></w:rPr><w:t xml:space="preserve">10.1038/d41586-019-00447-9</w:t></w:r></w:hyperlink><w:r><w:t xml:space="preserve"> </w:t></w:r><w:r><w:t xml:space="preserve">· PMID:</w:t></w:r><w:r><w:t xml:space="preserve"> </w:t></w:r><w:hyperlink r:id="rId73"><w:r><w:rPr><w:rStyle w:val="Hipervnculo" /></w:rPr><w:t xml:space="preserve">30718888</w:t></w:r></w:hyperlink></w:p><w:bookmarkEnd w:id="75" /><w:bookmarkStart w:id="77" w:name="ref-QhC8yJ7V" /><w:p><w:pPr><w:pStyle w:val="Bibliography" /></w:pPr><w:r><w:t xml:space="preserve">4.</w:t></w:r><w:r><w:t xml:space="preserve"> </w:t></w:r><w:r><w:t xml:space="preserve">	</w:t></w:r><w:r><w:rPr><w:bCs /><w:b /></w:rPr><w:t xml:space="preserve">Plan S: Accelerating the transition to full and immediate Open Access to scientific publications</w:t></w:r><w:r><w:t xml:space="preserve"> </w:t></w:r><w:r><w:t xml:space="preserve">cOAlition S</w:t></w:r><w:r><w:t xml:space="preserve"> </w:t></w:r><w:r><w:t xml:space="preserve">(2018-09-04)</w:t></w:r><w:r><w:t xml:space="preserve"> </w:t></w:r><w:hyperlink r:id="rId76"><w:r><w:rPr><w:rStyle w:val="Hipervnculo" /></w:rPr><w:t xml:space="preserve">https://www.wikidata.org/wiki/Q56458321</w:t></w:r></w:hyperlink></w:p><w:bookmarkEnd w:id="77" /><w:bookmarkStart w:id="78" w:name="ref-zBPP9YKu" /><w:p><w:pPr><w:pStyle w:val="Bibliography" /></w:pPr><w:r><w:t xml:space="preserve">5.</w:t></w:r><w:r><w:t xml:space="preserve"> </w:t></w:r><w:r><w:t xml:space="preserve">	</w:t></w:r><w:r><w:rPr><w:bCs /><w:b /></w:rPr><w:t xml:space="preserve">Open access</w:t></w:r><w:r><w:t xml:space="preserve"> </w:t></w:r><w:r><w:t xml:space="preserve">Peter Suber</w:t></w:r><w:r><w:t xml:space="preserve"> </w:t></w:r><w:r><w:rPr><w:iCs /><w:i /></w:rPr><w:t xml:space="preserve">MIT Press</w:t></w:r><w:r><w:t xml:space="preserve"> </w:t></w:r><w:r><w:t xml:space="preserve">(2012)</w:t></w:r><w:r><w:t xml:space="preserve"> </w:t></w:r><w:r><w:t xml:space="preserve">ISBN: 9780262517638</w:t></w:r></w:p><w:bookmarkEnd w:id="78" /><w:bookmarkStart w:id="80" w:name="ref-1GGGHdsew" /><w:p><w:pPr><w:pStyle w:val="Bibliography" /></w:pPr><w:r><w:t xml:space="preserve">6.</w:t></w:r><w:r><w:t xml:space="preserve"> </w:t></w:r><w:r><w:t xml:space="preserve">	</w:t></w:r><w:r><w:rPr><w:bCs /><w:b /></w:rPr><w:t xml:space="preserve">Open collaborative writing with Manubot</w:t></w:r><w:r><w:t xml:space="preserve"> </w:t></w:r><w:r><w:t xml:space="preserve">Daniel S Himmelstein, Vincent Rubinetti, David R Slochower, Dongbo Hu, Venkat S Malladi, Casey S Greene, Anthony Gitter</w:t></w:r><w:r><w:t xml:space="preserve"> </w:t></w:r><w:r><w:rPr><w:iCs /><w:i /></w:rPr><w:t xml:space="preserve">Manubot</w:t></w:r><w:r><w:t xml:space="preserve"> </w:t></w:r><w:r><w:t xml:space="preserve">(2020-05-25)</w:t></w:r><w:r><w:t xml:space="preserve"> </w:t></w:r><w:hyperlink r:id="rId79"><w:r><w:rPr><w:rStyle w:val="Hipervnculo" /></w:rPr><w:t xml:space="preserve">https://greenelab.github.io/meta-review/</w:t></w:r></w:hyperlink></w:p><w:bookmarkEnd w:id="80" /><w:bookmarkStart w:id="85" w:name="ref-PZMP42Ak" /><w:p><w:pPr><w:pStyle w:val="Bibliography" /></w:pPr><w:r><w:t xml:space="preserve">7.</w:t></w:r><w:r><w:t xml:space="preserve"> </w:t></w:r><w:r><w:t xml:space="preserve">	</w:t></w:r><w:r><w:rPr><w:bCs /><w:b /></w:rPr><w:t xml:space="preserve">Opportunities and obstacles for deep learning in biology and medicine</w:t></w:r><w:r><w:t xml:space="preserve"> </w:t></w:r><w:r><w:t xml:space="preserve">Travers Ching, Daniel S Himmelstein, Brett K Beaulieu-Jones, Alexandr A Kalinin, Brian T Do, Gregory P Way, Enrico Ferrero, Paul-Michael Agapow, Michael Zietz, Michael M Hoffman, … Casey S Greene</w:t></w:r><w:r><w:t xml:space="preserve"> </w:t></w:r><w:r><w:rPr><w:iCs /><w:i /></w:rPr><w:t xml:space="preserve">Journal of The Royal Society Interface</w:t></w:r><w:r><w:t xml:space="preserve"> </w:t></w:r><w:r><w:t xml:space="preserve">(2018-04)</w:t></w:r><w:r><w:t xml:space="preserve"> </w:t></w:r><w:hyperlink r:id="rId81"><w:r><w:rPr><w:rStyle w:val="Hipervnculo" /></w:rPr><w:t xml:space="preserve">https://doi.org/gddkhn</w:t></w:r></w:hyperlink><w:r><w:t xml:space="preserve"> </w:t></w:r><w:r><w:t xml:space="preserve">DOI:</w:t></w:r><w:r><w:t xml:space="preserve"> </w:t></w:r><w:hyperlink r:id="rId82"><w:r><w:rPr><w:rStyle w:val="Hipervnculo" /></w:rPr><w:t xml:space="preserve">10.1098/rsif.2017.0387</w:t></w:r></w:hyperlink><w:r><w:t xml:space="preserve"> </w:t></w:r><w:r><w:t xml:space="preserve">· PMID:</w:t></w:r><w:r><w:t xml:space="preserve"> </w:t></w:r><w:hyperlink r:id="rId83"><w:r><w:rPr><w:rStyle w:val="Hipervnculo" /></w:rPr><w:t xml:space="preserve">29618526</w:t></w:r></w:hyperlink><w:r><w:t xml:space="preserve"> </w:t></w:r><w:r><w:t xml:space="preserve">· PMCID:</w:t></w:r><w:r><w:t xml:space="preserve"> </w:t></w:r><w:hyperlink r:id="rId84"><w:r><w:rPr><w:rStyle w:val="Hipervnculo" /></w:rPr><w:t xml:space="preserve">PMC5938574</w:t></w:r></w:hyperlink></w:p><w:bookmarkEnd w:id="85" /><w:bookmarkStart w:id="90" w:name="ref-YuJbg3zO" /><w:p><w:pPr><w:pStyle w:val="Bibliography" /></w:pPr><w:r><w:t xml:space="preserve">8.</w:t></w:r><w:r><w:t xml:space="preserve"> </w:t></w:r><w:r><w:t xml:space="preserve">	</w:t></w:r><w:r><w:rPr><w:bCs /><w:b /></w:rPr><w:t xml:space="preserve">Open collaborative writing with Manubot</w:t></w:r><w:r><w:t xml:space="preserve"> </w:t></w:r><w:r><w:t xml:space="preserve">Daniel S Himmelstein, Vincent Rubinetti, David R Slochower, Dongbo Hu, Venkat S Malladi, Casey S Greene, Anthony Gitter</w:t></w:r><w:r><w:t xml:space="preserve"> </w:t></w:r><w:r><w:rPr><w:iCs /><w:i /></w:rPr><w:t xml:space="preserve">PLOS Computational Biology</w:t></w:r><w:r><w:t xml:space="preserve"> </w:t></w:r><w:r><w:t xml:space="preserve">(2019-06-24)</w:t></w:r><w:r><w:t xml:space="preserve"> </w:t></w:r><w:hyperlink r:id="rId86"><w:r><w:rPr><w:rStyle w:val="Hipervnculo" /></w:rPr><w:t xml:space="preserve">https://doi.org/c7np</w:t></w:r></w:hyperlink><w:r><w:t xml:space="preserve"> </w:t></w:r><w:r><w:t xml:space="preserve">DOI:</w:t></w:r><w:r><w:t xml:space="preserve"> </w:t></w:r><w:hyperlink r:id="rId87"><w:r><w:rPr><w:rStyle w:val="Hipervnculo" /></w:rPr><w:t xml:space="preserve">10.1371/journal.pcbi.1007128</w:t></w:r></w:hyperlink><w:r><w:t xml:space="preserve"> </w:t></w:r><w:r><w:t xml:space="preserve">· PMID:</w:t></w:r><w:r><w:t xml:space="preserve"> </w:t></w:r><w:hyperlink r:id="rId88"><w:r><w:rPr><w:rStyle w:val="Hipervnculo" /></w:rPr><w:t xml:space="preserve">31233491</w:t></w:r></w:hyperlink><w:r><w:t xml:space="preserve"> </w:t></w:r><w:r><w:t xml:space="preserve">· PMCID:</w:t></w:r><w:r><w:t xml:space="preserve"> </w:t></w:r><w:hyperlink r:id="rId89"><w:r><w:rPr><w:rStyle w:val="Hipervnculo" /></w:rPr><w:t xml:space="preserve">PMC6611653</w:t></w:r></w:hyperlink></w:p><w:bookmarkEnd w:id="90" /><w:bookmarkEnd w:id="91" /><w:bookmarkEnd w:id="92" /><w:bookmarkEnd w:id="93" /><w:sectPr w:rsidR="008904DC"><w:headerReference r:id="rId9" w:type="default" /><w:footerReference r:id="rId10" w:type="default" /><w:pgSz w:h="15840" w:w="12240" /><w:pgMar w:bottom="1417" w:footer="0" w:gutter="0" w:header="708" w:left="1701" w:right="1701" w:top="1417" /><w:cols w:space="708" /><w:docGrid w:linePitch="360" /></w:sectPr></w:body>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37" Target="media/rId37.png" /><Relationship Type="http://schemas.openxmlformats.org/officeDocument/2006/relationships/image" Id="rId45" Target="media/rId45.png" /><Relationship Type="http://schemas.openxmlformats.org/officeDocument/2006/relationships/image" Id="rId41" Target="media/rId41.png" /><Relationship Type="http://schemas.openxmlformats.org/officeDocument/2006/relationships/image" Id="rId49" Target="media/rId49.svg" /><Relationship Type="http://schemas.openxmlformats.org/officeDocument/2006/relationships/hyperlink" Id="rId56" Target="https://apod.nasa.gov/htmltest/gifcity/e.2mil" TargetMode="External" /><Relationship Type="http://schemas.openxmlformats.org/officeDocument/2006/relationships/hyperlink" Id="rId22" Target="https://asciidoctor.org/docs/asciidoc-recommended-practices/#one-sentence-per-line" TargetMode="External" /><Relationship Type="http://schemas.openxmlformats.org/officeDocument/2006/relationships/hyperlink" Id="rId74" Target="https://doi.org/10.1038/d41586-019-00447-9" TargetMode="External" /><Relationship Type="http://schemas.openxmlformats.org/officeDocument/2006/relationships/hyperlink" Id="rId69" Target="https://doi.org/10.1038/nbt.3780" TargetMode="External" /><Relationship Type="http://schemas.openxmlformats.org/officeDocument/2006/relationships/hyperlink" Id="rId82" Target="https://doi.org/10.1098/rsif.2017.0387" TargetMode="External" /><Relationship Type="http://schemas.openxmlformats.org/officeDocument/2006/relationships/hyperlink" Id="rId87" Target="https://doi.org/10.1371/journal.pcbi.1007128" TargetMode="External" /><Relationship Type="http://schemas.openxmlformats.org/officeDocument/2006/relationships/hyperlink" Id="rId64" Target="https://doi.org/10.7554/elife.32822" TargetMode="External" /><Relationship Type="http://schemas.openxmlformats.org/officeDocument/2006/relationships/hyperlink" Id="rId86" Target="https://doi.org/c7np" TargetMode="External" /><Relationship Type="http://schemas.openxmlformats.org/officeDocument/2006/relationships/hyperlink" Id="rId63" Target="https://doi.org/ckcj" TargetMode="External" /><Relationship Type="http://schemas.openxmlformats.org/officeDocument/2006/relationships/hyperlink" Id="rId81" Target="https://doi.org/gddkhn" TargetMode="External" /><Relationship Type="http://schemas.openxmlformats.org/officeDocument/2006/relationships/hyperlink" Id="rId62" Target="https://fontawesome.com/" TargetMode="External" /><Relationship Type="http://schemas.openxmlformats.org/officeDocument/2006/relationships/hyperlink" Id="rId79" Target="https://greenelab.github.io/meta-review/" TargetMode="External" /><Relationship Type="http://schemas.openxmlformats.org/officeDocument/2006/relationships/hyperlink" Id="rId32" Target="https://manubot.org" TargetMode="External" /><Relationship Type="http://schemas.openxmlformats.org/officeDocument/2006/relationships/hyperlink" Id="rId20" Target="https://manubot.org/" TargetMode="External" /><Relationship Type="http://schemas.openxmlformats.org/officeDocument/2006/relationships/hyperlink" Id="rId23" Target="https://rhodesmill.org/brandon/2012/one-sentence-per-line/" TargetMode="External" /><Relationship Type="http://schemas.openxmlformats.org/officeDocument/2006/relationships/hyperlink" Id="rId21" Target="https://www.google.com/search?q=superscript+generator" TargetMode="External" /><Relationship Type="http://schemas.openxmlformats.org/officeDocument/2006/relationships/hyperlink" Id="rId66" Target="https://www.ncbi.nlm.nih.gov/pmc/articles/PMC5832410" TargetMode="External" /><Relationship Type="http://schemas.openxmlformats.org/officeDocument/2006/relationships/hyperlink" Id="rId84" Target="https://www.ncbi.nlm.nih.gov/pmc/articles/PMC5938574" TargetMode="External" /><Relationship Type="http://schemas.openxmlformats.org/officeDocument/2006/relationships/hyperlink" Id="rId71" Target="https://www.ncbi.nlm.nih.gov/pmc/articles/PMC6103790" TargetMode="External" /><Relationship Type="http://schemas.openxmlformats.org/officeDocument/2006/relationships/hyperlink" Id="rId68" Target="https://www.ncbi.nlm.nih.gov/pmc/articles/PMC6103790/" TargetMode="External" /><Relationship Type="http://schemas.openxmlformats.org/officeDocument/2006/relationships/hyperlink" Id="rId89" Target="https://www.ncbi.nlm.nih.gov/pmc/articles/PMC6611653" TargetMode="External" /><Relationship Type="http://schemas.openxmlformats.org/officeDocument/2006/relationships/hyperlink" Id="rId70" Target="https://www.ncbi.nlm.nih.gov/pubmed/28288103" TargetMode="External" /><Relationship Type="http://schemas.openxmlformats.org/officeDocument/2006/relationships/hyperlink" Id="rId65" Target="https://www.ncbi.nlm.nih.gov/pubmed/29424689" TargetMode="External" /><Relationship Type="http://schemas.openxmlformats.org/officeDocument/2006/relationships/hyperlink" Id="rId83" Target="https://www.ncbi.nlm.nih.gov/pubmed/29618526" TargetMode="External" /><Relationship Type="http://schemas.openxmlformats.org/officeDocument/2006/relationships/hyperlink" Id="rId73" Target="https://www.ncbi.nlm.nih.gov/pubmed/30718888" TargetMode="External" /><Relationship Type="http://schemas.openxmlformats.org/officeDocument/2006/relationships/hyperlink" Id="rId88" Target="https://www.ncbi.nlm.nih.gov/pubmed/31233491" TargetMode="External" /><Relationship Type="http://schemas.openxmlformats.org/officeDocument/2006/relationships/hyperlink" Id="rId55" Target="https://www.piday.org/million/" TargetMode="External" /><Relationship Type="http://schemas.openxmlformats.org/officeDocument/2006/relationships/hyperlink" Id="rId76" Target="https://www.wikidata.org/wiki/Q564583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6" Target="https://apod.nasa.gov/htmltest/gifcity/e.2mil" TargetMode="External" /><Relationship Type="http://schemas.openxmlformats.org/officeDocument/2006/relationships/hyperlink" Id="rId22" Target="https://asciidoctor.org/docs/asciidoc-recommended-practices/#one-sentence-per-line" TargetMode="External" /><Relationship Type="http://schemas.openxmlformats.org/officeDocument/2006/relationships/hyperlink" Id="rId74" Target="https://doi.org/10.1038/d41586-019-00447-9" TargetMode="External" /><Relationship Type="http://schemas.openxmlformats.org/officeDocument/2006/relationships/hyperlink" Id="rId69" Target="https://doi.org/10.1038/nbt.3780" TargetMode="External" /><Relationship Type="http://schemas.openxmlformats.org/officeDocument/2006/relationships/hyperlink" Id="rId82" Target="https://doi.org/10.1098/rsif.2017.0387" TargetMode="External" /><Relationship Type="http://schemas.openxmlformats.org/officeDocument/2006/relationships/hyperlink" Id="rId87" Target="https://doi.org/10.1371/journal.pcbi.1007128" TargetMode="External" /><Relationship Type="http://schemas.openxmlformats.org/officeDocument/2006/relationships/hyperlink" Id="rId64" Target="https://doi.org/10.7554/elife.32822" TargetMode="External" /><Relationship Type="http://schemas.openxmlformats.org/officeDocument/2006/relationships/hyperlink" Id="rId86" Target="https://doi.org/c7np" TargetMode="External" /><Relationship Type="http://schemas.openxmlformats.org/officeDocument/2006/relationships/hyperlink" Id="rId63" Target="https://doi.org/ckcj" TargetMode="External" /><Relationship Type="http://schemas.openxmlformats.org/officeDocument/2006/relationships/hyperlink" Id="rId81" Target="https://doi.org/gddkhn" TargetMode="External" /><Relationship Type="http://schemas.openxmlformats.org/officeDocument/2006/relationships/hyperlink" Id="rId62" Target="https://fontawesome.com/" TargetMode="External" /><Relationship Type="http://schemas.openxmlformats.org/officeDocument/2006/relationships/hyperlink" Id="rId79" Target="https://greenelab.github.io/meta-review/" TargetMode="External" /><Relationship Type="http://schemas.openxmlformats.org/officeDocument/2006/relationships/hyperlink" Id="rId32" Target="https://manubot.org" TargetMode="External" /><Relationship Type="http://schemas.openxmlformats.org/officeDocument/2006/relationships/hyperlink" Id="rId20" Target="https://manubot.org/" TargetMode="External" /><Relationship Type="http://schemas.openxmlformats.org/officeDocument/2006/relationships/hyperlink" Id="rId23" Target="https://rhodesmill.org/brandon/2012/one-sentence-per-line/" TargetMode="External" /><Relationship Type="http://schemas.openxmlformats.org/officeDocument/2006/relationships/hyperlink" Id="rId21" Target="https://www.google.com/search?q=superscript+generator" TargetMode="External" /><Relationship Type="http://schemas.openxmlformats.org/officeDocument/2006/relationships/hyperlink" Id="rId66" Target="https://www.ncbi.nlm.nih.gov/pmc/articles/PMC5832410" TargetMode="External" /><Relationship Type="http://schemas.openxmlformats.org/officeDocument/2006/relationships/hyperlink" Id="rId84" Target="https://www.ncbi.nlm.nih.gov/pmc/articles/PMC5938574" TargetMode="External" /><Relationship Type="http://schemas.openxmlformats.org/officeDocument/2006/relationships/hyperlink" Id="rId71" Target="https://www.ncbi.nlm.nih.gov/pmc/articles/PMC6103790" TargetMode="External" /><Relationship Type="http://schemas.openxmlformats.org/officeDocument/2006/relationships/hyperlink" Id="rId68" Target="https://www.ncbi.nlm.nih.gov/pmc/articles/PMC6103790/" TargetMode="External" /><Relationship Type="http://schemas.openxmlformats.org/officeDocument/2006/relationships/hyperlink" Id="rId89" Target="https://www.ncbi.nlm.nih.gov/pmc/articles/PMC6611653" TargetMode="External" /><Relationship Type="http://schemas.openxmlformats.org/officeDocument/2006/relationships/hyperlink" Id="rId70" Target="https://www.ncbi.nlm.nih.gov/pubmed/28288103" TargetMode="External" /><Relationship Type="http://schemas.openxmlformats.org/officeDocument/2006/relationships/hyperlink" Id="rId65" Target="https://www.ncbi.nlm.nih.gov/pubmed/29424689" TargetMode="External" /><Relationship Type="http://schemas.openxmlformats.org/officeDocument/2006/relationships/hyperlink" Id="rId83" Target="https://www.ncbi.nlm.nih.gov/pubmed/29618526" TargetMode="External" /><Relationship Type="http://schemas.openxmlformats.org/officeDocument/2006/relationships/hyperlink" Id="rId73" Target="https://www.ncbi.nlm.nih.gov/pubmed/30718888" TargetMode="External" /><Relationship Type="http://schemas.openxmlformats.org/officeDocument/2006/relationships/hyperlink" Id="rId88" Target="https://www.ncbi.nlm.nih.gov/pubmed/31233491" TargetMode="External" /><Relationship Type="http://schemas.openxmlformats.org/officeDocument/2006/relationships/hyperlink" Id="rId55" Target="https://www.piday.org/million/" TargetMode="External" /><Relationship Type="http://schemas.openxmlformats.org/officeDocument/2006/relationships/hyperlink" Id="rId76" Target="https://www.wikidata.org/wiki/Q5645832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2023-07-06T06:01:13Z</dcterms:created>
  <dcterms:modified xsi:type="dcterms:W3CDTF">2023-07-06T06:01:13Z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