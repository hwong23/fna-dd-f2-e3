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1.77f9bc4 de 06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2023-07-06T18:31:21Z</dcterms:created>
  <dcterms:modified xsi:type="dcterms:W3CDTF">2023-07-06T18:31:21Z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