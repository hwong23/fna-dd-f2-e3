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STEF@1202fa4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1.1202fa4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1.1202fa4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1.1202fa4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0335b191-b1be-4962-8364-b109c747ceaf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f94bd031-d147-4202-a0c3-5441df69727f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4" w:name="referencias"/>
    <w:p>
      <w:pPr>
        <w:pStyle w:val="Ttulo1"/>
      </w:pPr>
      <w:r>
        <w:t xml:space="preserve">Referencias</w:t>
      </w:r>
    </w:p>
    <w:bookmarkStart w:id="53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arquitcturas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 (2023)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1202fa45bb205a7f099dead46f7c3134e7afcebd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1202fa45bb205a7f099dead46f7c3134e7afcebd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2023-07-06T18:14:10Z</dcterms:created>
  <dcterms:modified xsi:type="dcterms:W3CDTF">2023-07-06T18:14:10Z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