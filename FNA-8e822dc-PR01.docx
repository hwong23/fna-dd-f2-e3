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STEF@8e822dc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1.8e822dc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1.8e822dc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1.8e822dc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2022.</w:t>
      </w:r>
      <w:r>
        <w:t xml:space="preserve"> </w:t>
      </w:r>
      <w:r>
        <w:t xml:space="preserve">[</w:t>
      </w:r>
      <w:hyperlink w:anchor="ref-NHbSv3dn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2e468293-470d-48ff-9223-86eaa1979144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d2947984-b306-4f68-beda-ecbedaa10a9e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49" w:name="referencias"/>
    <w:p>
      <w:pPr>
        <w:pStyle w:val="Ttulo1"/>
      </w:pPr>
      <w:r>
        <w:t xml:space="preserve">Referencias</w:t>
      </w:r>
    </w:p>
    <w:bookmarkStart w:id="48" w:name="refs"/>
    <w:p>
      <w:pPr>
        <w:numPr>
          <w:ilvl w:val="0"/>
          <w:numId w:val="1004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4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4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4"/>
        </w:numPr>
        <w:pStyle w:val="Compact"/>
      </w:pPr>
      <w:r>
        <w:t xml:space="preserve">TOGAF 9.1. Risk Management (2023).</w:t>
      </w:r>
      <w:r>
        <w:t xml:space="preserve"> </w:t>
      </w:r>
      <w:r>
        <w:t xml:space="preserve">En https://pubs.opengroup.org/architecture/togaf9-doc/arch/chap27.html</w:t>
      </w:r>
    </w:p>
    <w:p>
      <w:pPr>
        <w:numPr>
          <w:ilvl w:val="0"/>
          <w:numId w:val="1004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Start w:id="47" w:name="ref-NHbSv3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Diagnóstico SOA actual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7"/>
    <w:bookmarkEnd w:id="48"/>
    <w:bookmarkEnd w:id="4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8e822dc358a67eb23b9ae70eb96b3cafd4869a52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8e822dc358a67eb23b9ae70eb96b3cafd4869a52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2023-07-06T17:35:30Z</dcterms:created>
  <dcterms:modified xsi:type="dcterms:W3CDTF">2023-07-06T17:35:30Z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