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STEF@7a874b3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1.7a874b3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1.7a874b3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1.7a874b3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b0d1e8d-94d5-4dcf-8ae8-fc245cdb3b76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691218a6-4e7d-4668-bf5f-ce2b1195bbda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0" w:name="referencias"/>
    <w:p>
      <w:pPr>
        <w:pStyle w:val="Ttulo1"/>
      </w:pPr>
      <w:r>
        <w:t xml:space="preserve">Referencias</w:t>
      </w:r>
    </w:p>
    <w:bookmarkStart w:id="49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* E-Service. Situación SOA Actual del FNA. Etapa I. (2022).</w:t>
      </w:r>
      <w:r>
        <w:t xml:space="preserve"> </w:t>
      </w:r>
      <w:r>
        <w:t xml:space="preserve">* E-Service. Arquitectura de Referencia del FNA. Etapa II. (2023).</w:t>
      </w:r>
      <w:r>
        <w:t xml:space="preserve"> </w:t>
      </w:r>
      <w:r>
        <w:t xml:space="preserve">* E-Service. Hoja de Ruta e Iniciativas. Etapa III. (2023).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p>
      <w:pPr>
        <w:pStyle w:val="Bibliography"/>
      </w:pP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End w:id="49"/>
    <w:bookmarkEnd w:id="5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a874b30d5a0932b6e52889977b3d603b5f2696d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a874b30d5a0932b6e52889977b3d603b5f2696d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2023-07-06T17:53:03Z</dcterms:created>
  <dcterms:modified xsi:type="dcterms:W3CDTF">2023-07-06T17:53:03Z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