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STEF@443c003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1.443c003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1.443c003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1.443c003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</w:t>
            </w:r>
          </w:p>
        </w:tc>
      </w:tr>
    </w:tbl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1f4c5388-01a9-4c72-868c-393af0b8dc24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71bd1508-95c1-42b8-aec2-8fe165888f51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47" w:name="referencias"/>
    <w:p>
      <w:pPr>
        <w:pStyle w:val="Ttulo1"/>
      </w:pPr>
      <w:r>
        <w:t xml:space="preserve">Referencias</w:t>
      </w:r>
    </w:p>
    <w:bookmarkStart w:id="46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46"/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443c0039841908c0ce57f7e963b44d36b82ea8f2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443c0039841908c0ce57f7e963b44d36b82ea8f2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2023-07-06T12:50:49Z</dcterms:created>
  <dcterms:modified xsi:type="dcterms:W3CDTF">2023-07-06T12:50:49Z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