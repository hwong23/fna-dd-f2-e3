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STEF@d0f9fe4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1.d0f9fe4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1.d0f9fe4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1.d0f9fe4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447bb0b3-715c-4c1b-9540-ec38777b922d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cc9d2434-4589-4628-8ca4-b374335da68a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4" w:name="referencias"/>
    <w:p>
      <w:pPr>
        <w:pStyle w:val="Ttulo1"/>
      </w:pPr>
      <w:r>
        <w:t xml:space="preserve">Referencias</w:t>
      </w:r>
    </w:p>
    <w:bookmarkStart w:id="53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eservices6-12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d0f9fe448be1c84484afe8e88e2cf35e77385327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d0f9fe448be1c84484afe8e88e2cf35e77385327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2023-07-06T18:25:18Z</dcterms:created>
  <dcterms:modified xsi:type="dcterms:W3CDTF">2023-07-06T18:25:18Z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