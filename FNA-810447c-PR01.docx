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STEF@810447c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1.810447c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1.810447c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1.810447c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9c1b4bd9-29d4-46fa-995c-e4b63b8d8550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10ab18f1-18e3-4f4f-ab99-de31e5abdf97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10447cdcba825e87197c30ea6ea8885c33b4dd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10447cdcba825e87197c30ea6ea8885c33b4dd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2023-07-06T12:42:11Z</dcterms:created>
  <dcterms:modified xsi:type="dcterms:W3CDTF">2023-07-06T12:42:11Z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