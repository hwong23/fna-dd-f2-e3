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1.c4f4eda</w:t>
      </w:r>
    </w:p>
    <w:p>
      <w:pPr>
        <w:pStyle w:val="FirstParagraph"/>
      </w:pPr>
    </w:p>
    <w:bookmarkStart w:id="28" w:name="Xc29656017c6718b97f14d1fae730199a241f8f9"/>
    <w:p>
      <w:pPr>
        <w:pStyle w:val="Ttulo1"/>
      </w:pPr>
      <w:r>
        <w:t xml:space="preserve">Producto 7: PR07. Indicadores de Efectividad de Gobierno y Arquitectura</w:t>
      </w:r>
    </w:p>
    <w:p>
      <w:pPr>
        <w:pStyle w:val="FirstParagraph"/>
      </w:pPr>
      <w:r>
        <w:t xml:space="preserve">Más allá de los índices propuestos por el diagnóstico de madurez SOA desarrollado en la Fase 1 de esta consultoría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), es clave que el FNA mantenga el vínculo de sus activos de tecnología (infraestructura, hardware, software, servicios SOA, …) con el contexto de negocio de las vicepresidencias de Operaciones, de Crédito, y demás áreas. Esto es, y para los fines de este producto,</w:t>
      </w:r>
      <w:r>
        <w:t xml:space="preserve"> </w:t>
      </w:r>
      <w:r>
        <w:rPr>
          <w:iCs/>
          <w:i/>
        </w:rPr>
        <w:t xml:space="preserve">el principal indicador del gobierno SOA por desarrollar, mantener y vigilar, es la existencia y vigencia de estos vínculos entre los contextos de negocio y las arquitecturas FNA</w:t>
      </w:r>
      <w:r>
        <w:t xml:space="preserve">, vínculo que extiende su utilidad a la toma de decisiones y selección de proyectos de brecha tecnológica e infraestructura del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 los indicadores de eficacia postulados en este producto, el del</w:t>
      </w:r>
      <w:r>
        <w:t xml:space="preserve"> </w:t>
      </w:r>
      <w:r>
        <w:rPr>
          <w:iCs/>
          <w:i/>
        </w:rPr>
        <w:t xml:space="preserve">vínculo de los contextos negocio-tecnología SOA</w:t>
      </w:r>
      <w:r>
        <w:t xml:space="preserve"> </w:t>
      </w:r>
      <w:r>
        <w:t xml:space="preserve">es el que más valor reporta al gobierno SOA y a las arquitecturas del FNA. Su utilización puede alcanzar a otras disciplinas de gestión TI: identifica y justifica los costos de un cambio en relación al</w:t>
      </w:r>
      <w:r>
        <w:t xml:space="preserve"> </w:t>
      </w:r>
      <w:r>
        <w:rPr>
          <w:iCs/>
          <w:i/>
        </w:rPr>
        <w:t xml:space="preserve">Valor de negocio</w:t>
      </w:r>
      <w:r>
        <w:t xml:space="preserve"> </w:t>
      </w:r>
      <w:r>
        <w:t xml:space="preserve">que este pueda traer. Sirve también como criterio cuantitativo para los procesos de la mayoría de las decisiones de cambio, mejora, inversión, recorte, y otras operaciones propias de la gestión de la tecnología SOA. Por último, es la base para medir la confiabilidad de los modelos, y por ende, de los análisis que sobre estos los arquitectos de la Oficina de Arquitectura del FNA realicen (ver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). Estas razones elevan a este como el principal indicador de gobierno SOA a desarrollar.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 clave de gestión) del gobierno SOA del FNA</w:t>
      </w:r>
    </w:p>
    <w:p>
      <w:pPr>
        <w:numPr>
          <w:ilvl w:val="0"/>
          <w:numId w:val="1001"/>
        </w:numPr>
        <w:pStyle w:val="Compact"/>
      </w:pPr>
      <w:r>
        <w:t xml:space="preserve">Sistema de métricas (indicadores) de la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el uso y despliegue de tableros de gestión de arquitectura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Validación del despliegue de tableros de gestión de la arquitectura FNA</w:t>
      </w:r>
    </w:p>
    <w:p>
      <w:pPr>
        <w:numPr>
          <w:ilvl w:val="0"/>
          <w:numId w:val="1002"/>
        </w:numPr>
        <w:pStyle w:val="Compact"/>
      </w:pPr>
      <w:r>
        <w:t xml:space="preserve">Lista de indicadores de arquitectura posibles en 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51bf8d9-d3da-4c44-9368-4ed9dde6342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2023-07-24T20:31:24Z</dcterms:created>
  <dcterms:modified xsi:type="dcterms:W3CDTF">2023-07-24T20:31:24Z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