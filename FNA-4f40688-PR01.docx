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STEF@4f40688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1.4f40688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1.4f40688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1.4f40688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b81f8dd5-5e77-434c-8a52-792b79fdd38d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f27ed090-43d4-4f21-bf37-947d1f680e29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47" w:name="referencias"/>
    <w:p>
      <w:pPr>
        <w:pStyle w:val="Ttulo1"/>
      </w:pPr>
      <w:r>
        <w:t xml:space="preserve">Referencias</w:t>
      </w:r>
    </w:p>
    <w:bookmarkStart w:id="46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46"/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4f406882d68f5ba92e30904563a42537b59c8c8f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4f406882d68f5ba92e30904563a42537b59c8c8f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2023-07-06T13:21:52Z</dcterms:created>
  <dcterms:modified xsi:type="dcterms:W3CDTF">2023-07-06T13:21:52Z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