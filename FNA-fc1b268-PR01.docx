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STEF@fc1b268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1.fc1b268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1.fc1b268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1.fc1b268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f0c8094a-b277-40aa-8577-d46bf3ab0de1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d7f83c83-9d9f-4304-a353-cf3410ce78bf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5" w:name="referencias"/>
    <w:p>
      <w:pPr>
        <w:pStyle w:val="Ttulo1"/>
      </w:pPr>
      <w:r>
        <w:t xml:space="preserve">Referencias</w:t>
      </w:r>
    </w:p>
    <w:bookmarkStart w:id="54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Start w:id="53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3"/>
    <w:bookmarkEnd w:id="54"/>
    <w:bookmarkEnd w:id="5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fc1b268a0405d6ee5d7a541c41416eae66b545e3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fc1b268a0405d6ee5d7a541c41416eae66b545e3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2023-07-06T18:52:49Z</dcterms:created>
  <dcterms:modified xsi:type="dcterms:W3CDTF">2023-07-06T18:52:49Z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