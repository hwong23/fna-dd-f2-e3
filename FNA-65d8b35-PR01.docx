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40.jpg" ContentType="image/jpeg"/>
  <Override PartName="/word/media/rId3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Los productos contractuales (PR0n) de esta etapa(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STEF@65d8b35</w:t>
        </w:r>
      </w:hyperlink>
      <w:r>
        <w:t xml:space="preserve"> </w:t>
      </w:r>
      <w:r>
        <w:t xml:space="preserve">del July 6,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1.65d8b35 de 06 Jul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1.65d8b35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30"/>
    <w:bookmarkStart w:id="31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1.65d8b35</w:t>
      </w:r>
    </w:p>
    <w:p>
      <w:pPr>
        <w:pStyle w:val="FirstParagraph"/>
      </w:pPr>
    </w:p>
    <w:bookmarkEnd w:id="31"/>
    <w:bookmarkStart w:id="45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de modelos de arquitectura: instrumentos de encuentro para el entendimiento, análisis, y comunicación entre actores</w:t>
      </w:r>
      <w:r>
        <w:t xml:space="preserve">. Los modelos son por tanto el sujeto y principal la evidencia de la existencia del gobierno. De ahí que los modelos de arquitectura del FNA modificados a razón de este proyecto han sido modificados, tengan la importancia de un entregable.</w:t>
      </w:r>
    </w:p>
    <w:bookmarkEnd w:id="32"/>
    <w:bookmarkStart w:id="33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Detalle de ítems de la leinea base del FNA actualizados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pStyle w:val="FirstParagraph"/>
      </w:pPr>
    </w:p>
    <w:bookmarkEnd w:id="33"/>
    <w:bookmarkStart w:id="3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Repositorio de arquitectura del FNA, actualizado, versión 0.2</w:t>
      </w:r>
    </w:p>
    <w:p>
      <w:pPr>
        <w:pStyle w:val="FirstParagraph"/>
      </w:pPr>
    </w:p>
    <w:bookmarkEnd w:id="34"/>
    <w:bookmarkStart w:id="39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2b004e4a-60b1-49f8-8490-197ef25e003c"/>
    <w:p>
      <w:pPr>
        <w:pStyle w:val="CaptionedFigure"/>
      </w:pPr>
      <w:bookmarkStart w:id="38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36" name="Picture"/>
            <a:graphic>
              <a:graphicData uri="http://schemas.openxmlformats.org/drawingml/2006/picture">
                <pic:pic>
                  <pic:nvPicPr>
                    <pic:cNvPr descr="images/repofna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39"/>
    <w:bookmarkStart w:id="44" w:name="modelo-de-implementación-del-pry01"/>
    <w:p>
      <w:pPr>
        <w:pStyle w:val="Ttulo2"/>
      </w:pPr>
      <w:r>
        <w:t xml:space="preserve">Modelo de Implementación del PRY01</w:t>
      </w:r>
    </w:p>
    <w:bookmarkStart w:id="0" w:name="fig:ffeba477-7874-40a5-80a0-cb036ffda657"/>
    <w:p>
      <w:pPr>
        <w:pStyle w:val="CaptionedFigure"/>
      </w:pPr>
      <w:bookmarkStart w:id="43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41" name="Picture"/>
            <a:graphic>
              <a:graphicData uri="http://schemas.openxmlformats.org/drawingml/2006/picture">
                <pic:pic>
                  <pic:nvPicPr>
                    <pic:cNvPr descr="images/pry1gobierno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br w:type="page"/>
      </w:r>
    </w:p>
    <w:bookmarkEnd w:id="44"/>
    <w:bookmarkEnd w:id="45"/>
    <w:bookmarkStart w:id="47" w:name="referencias"/>
    <w:p>
      <w:pPr>
        <w:pStyle w:val="Ttulo1"/>
      </w:pPr>
      <w:r>
        <w:t xml:space="preserve">Referencias</w:t>
      </w:r>
    </w:p>
    <w:bookmarkStart w:id="46" w:name="refs"/>
    <w:p>
      <w:pPr>
        <w:numPr>
          <w:ilvl w:val="0"/>
          <w:numId w:val="1004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4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4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4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4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46"/>
    <w:bookmarkEnd w:id="4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40" Target="media/rId40.jpg" /><Relationship Type="http://schemas.openxmlformats.org/officeDocument/2006/relationships/image" Id="rId35" Target="media/rId35.pn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3/v/65d8b3575f6d3bc429f2b00e7bfe9995430ae758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3/v/65d8b3575f6d3bc429f2b00e7bfe9995430ae758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2023-07-06T13:02:19Z</dcterms:created>
  <dcterms:modified xsi:type="dcterms:W3CDTF">2023-07-06T13:02:19Z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2023-07-06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