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STEF@1356225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1.1356225 de 06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1.1356225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1.1356225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3849776e-ab82-4063-ad77-80fa4318c66f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76543227-f35a-46c4-93a2-1dabfeafe343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bookmarkEnd w:id="44"/>
    <w:bookmarkEnd w:id="45"/>
    <w:bookmarkStart w:id="52" w:name="referencias"/>
    <w:p>
      <w:pPr>
        <w:pStyle w:val="Ttulo1"/>
      </w:pPr>
      <w:r>
        <w:t xml:space="preserve">Referencias</w:t>
      </w:r>
    </w:p>
    <w:bookmarkStart w:id="51" w:name="refs"/>
    <w:p>
      <w:pPr>
        <w:pStyle w:val="Bibliography"/>
      </w:pPr>
      <w:r>
        <w:t xml:space="preserve">[</w:t>
      </w:r>
      <w:hyperlink w:anchor="ref-19ZPD5YjC">
        <w:r>
          <w:rPr>
            <w:rStyle w:val="Hipervnculo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[</w:t>
      </w:r>
      <w:hyperlink w:anchor="ref-136pJQOQ0">
        <w:r>
          <w:rPr>
            <w:rStyle w:val="Hipervnculo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[</w:t>
      </w:r>
      <w:hyperlink w:anchor="ref-hQTPO0iI">
        <w:r>
          <w:rPr>
            <w:rStyle w:val="Hipervnculo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[</w:t>
      </w:r>
      <w:hyperlink w:anchor="ref-l0mriBft">
        <w:r>
          <w:rPr>
            <w:rStyle w:val="Hipervnculo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2">
        <w:r>
          <w:rPr>
            <w:rStyle w:val="Hipervnculo"/>
            <w:bCs/>
            <w:b/>
          </w:rPr>
          <w:t xml:space="preserve">eservices5-22?</w:t>
        </w:r>
      </w:hyperlink>
      <w:r>
        <w:t xml:space="preserve">]</w:t>
      </w:r>
      <w:r>
        <w:t xml:space="preserve"> </w:t>
      </w:r>
      <w:r>
        <w:t xml:space="preserve">* TOGAF 9.1. Risk Management (2023).</w:t>
      </w:r>
      <w:r>
        <w:t xml:space="preserve"> </w:t>
      </w:r>
      <w:r>
        <w:t xml:space="preserve">En https://pubs.opengroup.org/architecture/togaf9-doc/arch/chap27.html</w:t>
      </w:r>
      <w:r>
        <w:t xml:space="preserve"> </w:t>
      </w:r>
      <w:r>
        <w:t xml:space="preserve">* Software Architecture Evaluation Methods – A survey. P. Shanmugapriya, Research Scholar, Department of CSE, SCSVMV University, Enathur, Tamilnadu,INDIA</w:t>
      </w:r>
    </w:p>
    <w:bookmarkStart w:id="47" w:name="ref-19ZPD5Yj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E-service FNA: Diagnóstico SOA actual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7"/>
    <w:bookmarkStart w:id="48" w:name="ref-136pJQOQ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Situación SOA actual del FNA. Etapa 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8"/>
    <w:bookmarkStart w:id="49" w:name="ref-hQTPO0iI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Arquitectura de referencia del FNA. Etapa 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9"/>
    <w:bookmarkStart w:id="50" w:name="ref-l0mriBft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Hoja de ruta e iniciativas. Etapa III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50"/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135622571655deef06c39720a2a599d8dc1d266f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135622571655deef06c39720a2a599d8dc1d266f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2023-07-06T18:06:56Z</dcterms:created>
  <dcterms:modified xsi:type="dcterms:W3CDTF">2023-07-06T18:06:56Z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