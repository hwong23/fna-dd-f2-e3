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STEF@a690ae5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1.a690ae5 de 06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1.a690ae5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1.a690ae5</w:t>
      </w:r>
    </w:p>
    <w:p>
      <w:pPr>
        <w:pStyle w:val="FirstParagraph"/>
      </w:pPr>
    </w:p>
    <w:bookmarkEnd w:id="31"/>
    <w:bookmarkStart w:id="45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23eb612-815a-4922-9222-a14971538854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4" w:name="modelo-de-implementación-del-pry01"/>
    <w:p>
      <w:pPr>
        <w:pStyle w:val="Ttulo2"/>
      </w:pPr>
      <w:r>
        <w:t xml:space="preserve">Modelo de Implementación del PRY01</w:t>
      </w:r>
    </w:p>
    <w:bookmarkStart w:id="0" w:name="fig:257067da-fbe7-4a81-83d7-8eee5ed9cbb2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44"/>
    <w:bookmarkEnd w:id="45"/>
    <w:bookmarkStart w:id="54" w:name="referencias"/>
    <w:p>
      <w:pPr>
        <w:pStyle w:val="Ttulo1"/>
      </w:pPr>
      <w:r>
        <w:t xml:space="preserve">Referencias</w:t>
      </w:r>
    </w:p>
    <w:bookmarkStart w:id="53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136pJQOQ0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bookmarkStart w:id="47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Diagnóstico SOA actual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7"/>
    <w:bookmarkStart w:id="48" w:name="ref-136pJQOQ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Situación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8"/>
    <w:bookmarkStart w:id="49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49"/>
    <w:bookmarkStart w:id="50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46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50"/>
    <w:bookmarkStart w:id="52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51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a690ae5dc096e207461216411e3cf8cee1262f7b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3/v/a690ae5dc096e207461216411e3cf8cee1262f7b/" TargetMode="External" /><Relationship Type="http://schemas.openxmlformats.org/officeDocument/2006/relationships/hyperlink" Id="rId46" Target="https://hwong23.github.io/fna-devdoc-f1/v/6497aef0f15c3591f0728e4c42cb2c26c13b43aa/" TargetMode="External" /><Relationship Type="http://schemas.openxmlformats.org/officeDocument/2006/relationships/hyperlink" Id="rId51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2023-07-06T18:22:52Z</dcterms:created>
  <dcterms:modified xsi:type="dcterms:W3CDTF">2023-07-06T18:22:52Z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