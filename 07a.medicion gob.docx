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Métricas de Efectividad de Arquitectura:</w:t>
            </w:r>
            <w:r>
              <w:t xml:space="preserve"> </w:t>
            </w:r>
            <w:r>
              <w:rPr>
                <w:bCs/>
                <w:b/>
              </w:rPr>
              <w:t xml:space="preserve">Sistema de Medición del Gobierno SOA del FNA: indicadores clave de gestión</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1.677d49e</w:t>
            </w:r>
            <w:r>
              <w:t xml:space="preserve"> </w:t>
            </w:r>
            <w:r>
              <w:t xml:space="preserve">del 11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p>
      <w:pPr>
        <w:pStyle w:val="Textoindependiente"/>
      </w:pPr>
      <w:hyperlink r:id="rId22">
        <w:r>
          <w:rPr>
            <w:rStyle w:val="Hipervnculo"/>
          </w:rPr>
          <w:t xml:space="preserve">007na1c. Capacidades y Gobierno SOA</w:t>
        </w:r>
      </w:hyperlink>
    </w:p>
    <w:bookmarkStart w:id="34" w:name="X35cb353a06c1ea9fd6944f61f514fc8484a066c"/>
    <w:p>
      <w:pPr>
        <w:pStyle w:val="Ttulo1"/>
      </w:pPr>
      <w:r>
        <w:t xml:space="preserve">Sistema de Medición del Gobierno SOA del FNA</w:t>
      </w:r>
    </w:p>
    <w:bookmarkStart w:id="23" w:name="Xda72c4ba6db968cef97040962dd1f5fd9164245"/>
    <w:p>
      <w:pPr>
        <w:pStyle w:val="Ttulo2"/>
      </w:pPr>
      <w:r>
        <w:t xml:space="preserve">Indicadores Clave del Desempeño del Gobierno</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explicaremos estas dos medidas.</w:t>
      </w:r>
    </w:p>
    <w:bookmarkEnd w:id="23"/>
    <w:bookmarkStart w:id="28"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6d72e815-93f0-48c6-b444-d1d3ccfb4391"/>
    <w:p>
      <w:pPr>
        <w:pStyle w:val="CaptionedFigure"/>
      </w:pPr>
      <w:bookmarkStart w:id="27" w:name="fig:"/>
      <w:r>
        <w:drawing>
          <wp:inline>
            <wp:extent cx="5600700" cy="5823804"/>
            <wp:effectExtent b="0" l="0" r="0" t="0"/>
            <wp:docPr descr="Figure 1: Gobierno SOA del FNA Sistema de medición gobierno arquitecturas FNA. Medidas de efectividad de costos de inversión" title="" id="25" name="Picture"/>
            <a:graphic>
              <a:graphicData uri="http://schemas.openxmlformats.org/drawingml/2006/picture">
                <pic:pic>
                  <pic:nvPicPr>
                    <pic:cNvPr descr="images/efectividad.png" id="26" name="Picture"/>
                    <pic:cNvPicPr>
                      <a:picLocks noChangeArrowheads="1" noChangeAspect="1"/>
                    </pic:cNvPicPr>
                  </pic:nvPicPr>
                  <pic:blipFill>
                    <a:blip r:embed="rId24"/>
                    <a:stretch>
                      <a:fillRect/>
                    </a:stretch>
                  </pic:blipFill>
                  <pic:spPr bwMode="auto">
                    <a:xfrm>
                      <a:off x="0" y="0"/>
                      <a:ext cx="5600700" cy="5823804"/>
                    </a:xfrm>
                    <a:prstGeom prst="rect">
                      <a:avLst/>
                    </a:prstGeom>
                    <a:noFill/>
                    <a:ln w="9525">
                      <a:noFill/>
                      <a:headEnd/>
                      <a:tailEnd/>
                    </a:ln>
                  </pic:spPr>
                </pic:pic>
              </a:graphicData>
            </a:graphic>
          </wp:inline>
        </w:drawing>
      </w:r>
      <w:bookmarkEnd w:id="27"/>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8"/>
    <w:bookmarkStart w:id="33"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Start w:id="0" w:name="fig:05b21edf-3f1c-4049-b8c8-25df848b27e6"/>
    <w:p>
      <w:pPr>
        <w:pStyle w:val="CaptionedFigure"/>
      </w:pPr>
      <w:bookmarkStart w:id="32" w:name="fig:"/>
      <w:r>
        <w:drawing>
          <wp:inline>
            <wp:extent cx="5600700" cy="5637938"/>
            <wp:effectExtent b="0" l="0" r="0" t="0"/>
            <wp:docPr descr="Figure 2: Gobierno SOA del FNA Sistema de medición gobierno arquitecturas FNA. Medidas de factibilidad de proyectos" title="" id="30" name="Picture"/>
            <a:graphic>
              <a:graphicData uri="http://schemas.openxmlformats.org/drawingml/2006/picture">
                <pic:pic>
                  <pic:nvPicPr>
                    <pic:cNvPr descr="images/factibilidad.png" id="31" name="Picture"/>
                    <pic:cNvPicPr>
                      <a:picLocks noChangeArrowheads="1" noChangeAspect="1"/>
                    </pic:cNvPicPr>
                  </pic:nvPicPr>
                  <pic:blipFill>
                    <a:blip r:embed="rId29"/>
                    <a:stretch>
                      <a:fillRect/>
                    </a:stretch>
                  </pic:blipFill>
                  <pic:spPr bwMode="auto">
                    <a:xfrm>
                      <a:off x="0" y="0"/>
                      <a:ext cx="5600700" cy="5637938"/>
                    </a:xfrm>
                    <a:prstGeom prst="rect">
                      <a:avLst/>
                    </a:prstGeom>
                    <a:noFill/>
                    <a:ln w="9525">
                      <a:noFill/>
                      <a:headEnd/>
                      <a:tailEnd/>
                    </a:ln>
                  </pic:spPr>
                </pic:pic>
              </a:graphicData>
            </a:graphic>
          </wp:inline>
        </w:drawing>
      </w:r>
      <w:bookmarkEnd w:id="32"/>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22" Target="https://uniandes-my.sharepoint.com/personal/ha_wong10_uniandes_edu_co/_layouts/OneNote.aspx?id=%2Fpersonal%2Fha_wong10_uniandes_edu_co%2FDocuments%2FBlocs%20de%20notas%2FHarry%20Alfredo%20%40%20Work&amp;wd=target%28SOA%2FSOA.one%7C54D369EF-B7AB-4AC1-8D87-059C763394A1%2F007na1c.%20Capacidades%20y%20Gobierno%20SOA%7CEE66B38D-4CD5-4280-BFBA-B5FFE3E0A1C7%2F%29"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uniandes-my.sharepoint.com/personal/ha_wong10_uniandes_edu_co/_layouts/OneNote.aspx?id=%2Fpersonal%2Fha_wong10_uniandes_edu_co%2FDocuments%2FBlocs%20de%20notas%2FHarry%20Alfredo%20%40%20Work&amp;wd=target%28SOA%2FSOA.one%7C54D369EF-B7AB-4AC1-8D87-059C763394A1%2F007na1c.%20Capacidades%20y%20Gobierno%20SOA%7CEE66B38D-4CD5-4280-BFBA-B5FFE3E0A1C7%2F%29"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2023-07-11T15:36:19Z</dcterms:created>
  <dcterms:modified xsi:type="dcterms:W3CDTF">2023-07-11T15:36:19Z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