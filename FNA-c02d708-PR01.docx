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STEF@c02d708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1.c02d708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1.c02d708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1.c02d708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d5e8e520-1a4e-417f-a2f7-da8ac10ff961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393474a3-c3f3-41a1-8252-cdc120eac770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5" w:name="referencias"/>
    <w:p>
      <w:pPr>
        <w:pStyle w:val="Ttulo1"/>
      </w:pPr>
      <w:r>
        <w:t xml:space="preserve">Referencias</w:t>
      </w:r>
    </w:p>
    <w:bookmarkStart w:id="54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6</w:t>
        </w:r>
      </w:hyperlink>
      <w:r>
        <w:t xml:space="preserve">]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Start w:id="52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2"/>
    <w:bookmarkStart w:id="53" w:name="ref-IGumhWwJ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3"/>
    <w:bookmarkEnd w:id="54"/>
    <w:bookmarkEnd w:id="5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c02d7089991d2d561cf07c1fc349df548d272f32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c02d7089991d2d561cf07c1fc349df548d272f32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2023-07-06T18:46:55Z</dcterms:created>
  <dcterms:modified xsi:type="dcterms:W3CDTF">2023-07-06T18:46:55Z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